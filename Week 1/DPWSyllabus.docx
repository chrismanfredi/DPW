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FFB" w:rsidRPr="005C3951" w:rsidRDefault="00023FFB" w:rsidP="005C3951">
      <w:pPr>
        <w:pStyle w:val="ChapterTitle"/>
        <w:rPr>
          <w:color w:val="365F91" w:themeColor="accent1" w:themeShade="BF"/>
        </w:rPr>
      </w:pPr>
      <w:r w:rsidRPr="005C3951">
        <w:rPr>
          <w:color w:val="365F91" w:themeColor="accent1" w:themeShade="BF"/>
        </w:rPr>
        <w:t>Course Syllabus</w:t>
      </w:r>
    </w:p>
    <w:p w:rsidR="00A227F3" w:rsidRPr="005C3951" w:rsidRDefault="00A227F3" w:rsidP="00A227F3">
      <w:pPr>
        <w:pStyle w:val="Heading1"/>
        <w:rPr>
          <w:color w:val="365F91" w:themeColor="accent1" w:themeShade="BF"/>
        </w:rPr>
      </w:pPr>
      <w:r>
        <w:rPr>
          <w:color w:val="365F91" w:themeColor="accent1" w:themeShade="BF"/>
        </w:rPr>
        <w:t>Home Department</w:t>
      </w:r>
    </w:p>
    <w:p w:rsidR="00A227F3" w:rsidRDefault="0047767A" w:rsidP="00224288">
      <w:pPr>
        <w:pStyle w:val="Normal2"/>
      </w:pPr>
      <w:r>
        <w:t>WDDBS Web Design and Development – Bachelor of Science</w:t>
      </w:r>
    </w:p>
    <w:p w:rsidR="00733A4F" w:rsidRPr="005C3951" w:rsidRDefault="00AF29C2" w:rsidP="00622B65">
      <w:pPr>
        <w:pStyle w:val="Heading1"/>
        <w:rPr>
          <w:color w:val="365F91" w:themeColor="accent1" w:themeShade="BF"/>
        </w:rPr>
      </w:pPr>
      <w:r w:rsidRPr="005C3951">
        <w:rPr>
          <w:color w:val="365F91" w:themeColor="accent1" w:themeShade="BF"/>
        </w:rPr>
        <w:t>Course Name</w:t>
      </w:r>
    </w:p>
    <w:p w:rsidR="004F26D2" w:rsidRPr="00733A4F" w:rsidRDefault="003A79ED" w:rsidP="00224288">
      <w:pPr>
        <w:pStyle w:val="Normal2"/>
      </w:pPr>
      <w:r>
        <w:t>Design Patterns for Web Programming</w:t>
      </w:r>
    </w:p>
    <w:p w:rsidR="00AF29C2" w:rsidRPr="005C3951" w:rsidRDefault="00AF29C2" w:rsidP="00FC35CA">
      <w:pPr>
        <w:pStyle w:val="Heading1"/>
        <w:rPr>
          <w:color w:val="365F91" w:themeColor="accent1" w:themeShade="BF"/>
        </w:rPr>
      </w:pPr>
      <w:r w:rsidRPr="005C3951">
        <w:rPr>
          <w:color w:val="365F91" w:themeColor="accent1" w:themeShade="BF"/>
        </w:rPr>
        <w:t>Contact Information</w:t>
      </w:r>
    </w:p>
    <w:tbl>
      <w:tblPr>
        <w:tblStyle w:val="TableGrid"/>
        <w:tblW w:w="0" w:type="auto"/>
        <w:tbl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blBorders>
        <w:tblLook w:val="00BF"/>
      </w:tblPr>
      <w:tblGrid>
        <w:gridCol w:w="5058"/>
        <w:gridCol w:w="3798"/>
      </w:tblGrid>
      <w:tr w:rsidR="00E64A66" w:rsidRPr="00E64A66">
        <w:tc>
          <w:tcPr>
            <w:tcW w:w="5058" w:type="dxa"/>
          </w:tcPr>
          <w:p w:rsidR="00E64A66" w:rsidRPr="00E64A66" w:rsidRDefault="00E64A66" w:rsidP="00224288">
            <w:pPr>
              <w:pStyle w:val="Normal2"/>
            </w:pPr>
            <w:r w:rsidRPr="00E64A66">
              <w:t xml:space="preserve">Catalog Course Code: </w:t>
            </w:r>
          </w:p>
        </w:tc>
        <w:tc>
          <w:tcPr>
            <w:tcW w:w="3798" w:type="dxa"/>
          </w:tcPr>
          <w:p w:rsidR="00E64A66" w:rsidRPr="00921A13" w:rsidRDefault="0047767A" w:rsidP="00921A13">
            <w:pPr>
              <w:pStyle w:val="ContactInformation"/>
            </w:pPr>
            <w:r w:rsidRPr="00921A13">
              <w:t xml:space="preserve">WDD </w:t>
            </w:r>
            <w:r w:rsidR="003A79ED">
              <w:t>312-L</w:t>
            </w:r>
          </w:p>
        </w:tc>
      </w:tr>
      <w:tr w:rsidR="00E64A66" w:rsidRPr="00E64A66">
        <w:tc>
          <w:tcPr>
            <w:tcW w:w="5058" w:type="dxa"/>
          </w:tcPr>
          <w:p w:rsidR="00E64A66" w:rsidRPr="00E64A66" w:rsidRDefault="00E64A66" w:rsidP="00224288">
            <w:pPr>
              <w:pStyle w:val="Normal2"/>
            </w:pPr>
            <w:r w:rsidRPr="00E64A66">
              <w:t xml:space="preserve">Three-Letter Course Abbreviation: </w:t>
            </w:r>
          </w:p>
        </w:tc>
        <w:tc>
          <w:tcPr>
            <w:tcW w:w="3798" w:type="dxa"/>
          </w:tcPr>
          <w:p w:rsidR="00E64A66" w:rsidRPr="00921A13" w:rsidRDefault="003A79ED" w:rsidP="00921A13">
            <w:pPr>
              <w:pStyle w:val="ContactInformation"/>
            </w:pPr>
            <w:r>
              <w:t>DPW</w:t>
            </w:r>
          </w:p>
        </w:tc>
      </w:tr>
      <w:tr w:rsidR="00E64A66" w:rsidRPr="00E64A66">
        <w:tc>
          <w:tcPr>
            <w:tcW w:w="5058" w:type="dxa"/>
          </w:tcPr>
          <w:p w:rsidR="00E64A66" w:rsidRPr="00E64A66" w:rsidRDefault="00E64A66" w:rsidP="00224288">
            <w:pPr>
              <w:pStyle w:val="Normal2"/>
            </w:pPr>
            <w:r w:rsidRPr="00E64A66">
              <w:t xml:space="preserve">Instructor: </w:t>
            </w:r>
          </w:p>
        </w:tc>
        <w:tc>
          <w:tcPr>
            <w:tcW w:w="3798" w:type="dxa"/>
          </w:tcPr>
          <w:p w:rsidR="00E64A66" w:rsidRPr="00921A13" w:rsidRDefault="0047767A" w:rsidP="00921A13">
            <w:pPr>
              <w:pStyle w:val="ContactInformation"/>
            </w:pPr>
            <w:r w:rsidRPr="00921A13">
              <w:t>Rebecca Carroll</w:t>
            </w:r>
          </w:p>
        </w:tc>
      </w:tr>
      <w:tr w:rsidR="00E64A66" w:rsidRPr="00E64A66">
        <w:tc>
          <w:tcPr>
            <w:tcW w:w="5058" w:type="dxa"/>
          </w:tcPr>
          <w:p w:rsidR="00E64A66" w:rsidRPr="00E64A66" w:rsidRDefault="00E64A66" w:rsidP="00224288">
            <w:pPr>
              <w:pStyle w:val="Normal2"/>
            </w:pPr>
            <w:r w:rsidRPr="00E64A66">
              <w:t xml:space="preserve">Telephone: </w:t>
            </w:r>
          </w:p>
        </w:tc>
        <w:tc>
          <w:tcPr>
            <w:tcW w:w="3798" w:type="dxa"/>
          </w:tcPr>
          <w:p w:rsidR="00E64A66" w:rsidRPr="00921A13" w:rsidRDefault="0047767A" w:rsidP="00921A13">
            <w:pPr>
              <w:pStyle w:val="ContactInformation"/>
            </w:pPr>
            <w:r w:rsidRPr="00921A13">
              <w:t>407.551.2024 ext. 8595</w:t>
            </w:r>
          </w:p>
        </w:tc>
      </w:tr>
      <w:tr w:rsidR="00E64A66" w:rsidRPr="00E64A66">
        <w:tc>
          <w:tcPr>
            <w:tcW w:w="5058" w:type="dxa"/>
          </w:tcPr>
          <w:p w:rsidR="00E64A66" w:rsidRPr="00E64A66" w:rsidRDefault="00E64A66" w:rsidP="00224288">
            <w:pPr>
              <w:pStyle w:val="Normal2"/>
            </w:pPr>
            <w:r w:rsidRPr="00E64A66">
              <w:t xml:space="preserve">Email:  </w:t>
            </w:r>
          </w:p>
        </w:tc>
        <w:tc>
          <w:tcPr>
            <w:tcW w:w="3798" w:type="dxa"/>
          </w:tcPr>
          <w:p w:rsidR="00E64A66" w:rsidRPr="00921A13" w:rsidRDefault="008C7F30" w:rsidP="00921A13">
            <w:pPr>
              <w:pStyle w:val="ContactInformation"/>
            </w:pPr>
            <w:hyperlink r:id="rId5" w:history="1">
              <w:r w:rsidR="0047767A" w:rsidRPr="00921A13">
                <w:rPr>
                  <w:rStyle w:val="Hyperlink"/>
                  <w:sz w:val="20"/>
                </w:rPr>
                <w:t>rcarroll@fullsail.com</w:t>
              </w:r>
            </w:hyperlink>
          </w:p>
        </w:tc>
      </w:tr>
      <w:tr w:rsidR="00E64A66" w:rsidRPr="00E64A66">
        <w:tc>
          <w:tcPr>
            <w:tcW w:w="5058" w:type="dxa"/>
          </w:tcPr>
          <w:p w:rsidR="00E64A66" w:rsidRPr="00E64A66" w:rsidRDefault="00E64A66" w:rsidP="00224288">
            <w:pPr>
              <w:pStyle w:val="Normal2"/>
            </w:pPr>
            <w:r w:rsidRPr="00E64A66">
              <w:t xml:space="preserve">iChat: </w:t>
            </w:r>
          </w:p>
        </w:tc>
        <w:tc>
          <w:tcPr>
            <w:tcW w:w="3798" w:type="dxa"/>
          </w:tcPr>
          <w:p w:rsidR="00E64A66" w:rsidRPr="00921A13" w:rsidRDefault="003A79ED" w:rsidP="003A79ED">
            <w:pPr>
              <w:pStyle w:val="ContactInformation"/>
            </w:pPr>
            <w:r>
              <w:t>fsrcarroll@aim.com</w:t>
            </w:r>
          </w:p>
        </w:tc>
      </w:tr>
      <w:tr w:rsidR="00E64A66" w:rsidRPr="00E64A66">
        <w:tc>
          <w:tcPr>
            <w:tcW w:w="5058" w:type="dxa"/>
          </w:tcPr>
          <w:p w:rsidR="00E64A66" w:rsidRPr="00E64A66" w:rsidRDefault="00E64A66" w:rsidP="00224288">
            <w:pPr>
              <w:pStyle w:val="Normal2"/>
            </w:pPr>
            <w:r w:rsidRPr="00E64A66">
              <w:t xml:space="preserve">Hours: Indicate office hours, chat hours, and preferred method of contact. </w:t>
            </w:r>
          </w:p>
        </w:tc>
        <w:tc>
          <w:tcPr>
            <w:tcW w:w="3798" w:type="dxa"/>
          </w:tcPr>
          <w:p w:rsidR="00E64A66" w:rsidRPr="00921A13" w:rsidRDefault="008C7F30" w:rsidP="003A79ED">
            <w:pPr>
              <w:pStyle w:val="ContactInformation"/>
            </w:pPr>
            <w:hyperlink r:id="rId6" w:history="1">
              <w:r w:rsidR="001E121B">
                <w:rPr>
                  <w:rStyle w:val="Hyperlink"/>
                  <w:rFonts w:cs="Helvetica"/>
                  <w:sz w:val="20"/>
                </w:rPr>
                <w:t>http://ical.me.com/rebecca.carroll/</w:t>
              </w:r>
              <w:r w:rsidR="003A79ED">
                <w:rPr>
                  <w:rStyle w:val="Hyperlink"/>
                  <w:rFonts w:cs="Helvetica"/>
                  <w:sz w:val="20"/>
                </w:rPr>
                <w:t>DPW</w:t>
              </w:r>
            </w:hyperlink>
            <w:r w:rsidR="009B08D2" w:rsidRPr="00921A13">
              <w:tab/>
            </w:r>
          </w:p>
        </w:tc>
      </w:tr>
    </w:tbl>
    <w:p w:rsidR="00AF29C2" w:rsidRPr="00921A13" w:rsidRDefault="00AF29C2" w:rsidP="00FC35CA">
      <w:pPr>
        <w:pStyle w:val="Heading1"/>
        <w:rPr>
          <w:rFonts w:ascii="Sabon" w:hAnsi="Sabon"/>
          <w:color w:val="365F91" w:themeColor="accent1" w:themeShade="BF"/>
        </w:rPr>
      </w:pPr>
      <w:r w:rsidRPr="00921A13">
        <w:rPr>
          <w:rFonts w:ascii="Sabon" w:hAnsi="Sabon"/>
          <w:color w:val="365F91" w:themeColor="accent1" w:themeShade="BF"/>
        </w:rPr>
        <w:t>Course Description</w:t>
      </w:r>
    </w:p>
    <w:p w:rsidR="00AF29C2" w:rsidRPr="00921A13" w:rsidRDefault="003A79ED" w:rsidP="00921A13">
      <w:r>
        <w:t>Design Patterns for Web Programming explores development techniques that go beyond procedural programming, such as object-oriented programming (OOP). Students will be introduced to concepts including composition aggregation, encapsulation, abstraction, and refactoring. Students will also learn objet model implementation of industry standard techniques such as reusability and efficiency.</w:t>
      </w:r>
    </w:p>
    <w:p w:rsidR="009C20E7" w:rsidRPr="005C3951" w:rsidRDefault="009C20E7" w:rsidP="009C20E7">
      <w:pPr>
        <w:pStyle w:val="Heading1"/>
        <w:rPr>
          <w:color w:val="365F91" w:themeColor="accent1" w:themeShade="BF"/>
        </w:rPr>
      </w:pPr>
      <w:r w:rsidRPr="005C3951">
        <w:rPr>
          <w:color w:val="365F91" w:themeColor="accent1" w:themeShade="BF"/>
        </w:rPr>
        <w:t>Course Materials</w:t>
      </w:r>
    </w:p>
    <w:p w:rsidR="003A79ED" w:rsidRDefault="00AF02AF" w:rsidP="003A79ED">
      <w:pPr>
        <w:pStyle w:val="ListBullet1"/>
        <w:tabs>
          <w:tab w:val="left" w:pos="2700"/>
        </w:tabs>
      </w:pPr>
      <w:r>
        <w:t>Notebook</w:t>
      </w:r>
      <w:r w:rsidR="003A79ED">
        <w:t xml:space="preserve"> or other device for note-taking</w:t>
      </w:r>
    </w:p>
    <w:p w:rsidR="00AF02AF" w:rsidRDefault="003A79ED" w:rsidP="003A79ED">
      <w:pPr>
        <w:pStyle w:val="ListBullet1"/>
        <w:tabs>
          <w:tab w:val="left" w:pos="2700"/>
        </w:tabs>
      </w:pPr>
      <w:r>
        <w:t>MacBook Pro with Python (comes with OSX)</w:t>
      </w:r>
    </w:p>
    <w:p w:rsidR="003A79ED" w:rsidRDefault="003A79ED" w:rsidP="00921A13">
      <w:pPr>
        <w:pStyle w:val="ListBullet1"/>
        <w:tabs>
          <w:tab w:val="left" w:pos="2700"/>
        </w:tabs>
      </w:pPr>
      <w:r>
        <w:t>Google AppEngine</w:t>
      </w:r>
    </w:p>
    <w:p w:rsidR="009C20E7" w:rsidRDefault="003A79ED" w:rsidP="00921A13">
      <w:pPr>
        <w:pStyle w:val="ListBullet1"/>
        <w:tabs>
          <w:tab w:val="left" w:pos="2700"/>
        </w:tabs>
      </w:pPr>
      <w:r>
        <w:t>Editor or IDE for editing code.</w:t>
      </w:r>
    </w:p>
    <w:p w:rsidR="00AF29C2" w:rsidRPr="005C3951" w:rsidRDefault="00AF29C2" w:rsidP="00FC35CA">
      <w:pPr>
        <w:pStyle w:val="Heading1"/>
        <w:rPr>
          <w:color w:val="365F91" w:themeColor="accent1" w:themeShade="BF"/>
        </w:rPr>
      </w:pPr>
      <w:r w:rsidRPr="005C3951">
        <w:rPr>
          <w:color w:val="365F91" w:themeColor="accent1" w:themeShade="BF"/>
        </w:rPr>
        <w:t>Course Objectives</w:t>
      </w:r>
    </w:p>
    <w:p w:rsidR="00B35AC5" w:rsidRDefault="003A79ED" w:rsidP="00B35AC5">
      <w:pPr>
        <w:pStyle w:val="ListParagraph"/>
        <w:numPr>
          <w:ilvl w:val="0"/>
          <w:numId w:val="37"/>
        </w:numPr>
        <w:ind w:right="-108"/>
      </w:pPr>
      <w:r>
        <w:t>Distinguish between procedural and non-procedural programming</w:t>
      </w:r>
    </w:p>
    <w:p w:rsidR="00E76916" w:rsidRDefault="00353786" w:rsidP="00B35AC5">
      <w:pPr>
        <w:pStyle w:val="ListParagraph"/>
        <w:numPr>
          <w:ilvl w:val="1"/>
          <w:numId w:val="37"/>
        </w:numPr>
        <w:ind w:right="-108"/>
      </w:pPr>
      <w:r>
        <w:t>Understand the benefits of object-oriented programming</w:t>
      </w:r>
    </w:p>
    <w:p w:rsidR="00B35AC5" w:rsidRDefault="00E76916" w:rsidP="00B35AC5">
      <w:pPr>
        <w:pStyle w:val="ListParagraph"/>
        <w:numPr>
          <w:ilvl w:val="1"/>
          <w:numId w:val="37"/>
        </w:numPr>
        <w:ind w:right="-108"/>
      </w:pPr>
      <w:r>
        <w:t>Understand objects, instances and classes and how to use them to create reusable organized code.</w:t>
      </w:r>
    </w:p>
    <w:p w:rsidR="00B35AC5" w:rsidRDefault="003A79ED" w:rsidP="00B35AC5">
      <w:pPr>
        <w:pStyle w:val="ListParagraph"/>
        <w:numPr>
          <w:ilvl w:val="0"/>
          <w:numId w:val="37"/>
        </w:numPr>
        <w:ind w:right="-108"/>
      </w:pPr>
      <w:r>
        <w:t>Under</w:t>
      </w:r>
      <w:r w:rsidR="00353786">
        <w:t>stand and utilize encapsulation.</w:t>
      </w:r>
    </w:p>
    <w:p w:rsidR="00353786" w:rsidRDefault="00353786" w:rsidP="00B35AC5">
      <w:pPr>
        <w:pStyle w:val="ListParagraph"/>
        <w:numPr>
          <w:ilvl w:val="1"/>
          <w:numId w:val="37"/>
        </w:numPr>
        <w:ind w:right="-108"/>
      </w:pPr>
      <w:r>
        <w:t>Create getters and setters to encapsulate data and functionality</w:t>
      </w:r>
    </w:p>
    <w:p w:rsidR="00460AB1" w:rsidRDefault="00353786" w:rsidP="00B35AC5">
      <w:pPr>
        <w:pStyle w:val="ListParagraph"/>
        <w:numPr>
          <w:ilvl w:val="1"/>
          <w:numId w:val="37"/>
        </w:numPr>
        <w:ind w:right="-108"/>
      </w:pPr>
      <w:r>
        <w:t>Better design and piece together encapsulated components of code</w:t>
      </w:r>
    </w:p>
    <w:p w:rsidR="00B35AC5" w:rsidRDefault="00460AB1" w:rsidP="00B35AC5">
      <w:pPr>
        <w:pStyle w:val="ListParagraph"/>
        <w:numPr>
          <w:ilvl w:val="1"/>
          <w:numId w:val="37"/>
        </w:numPr>
        <w:ind w:right="-108"/>
      </w:pPr>
      <w:r>
        <w:t>Understand the use, limitations and benefits of access modifiers.</w:t>
      </w:r>
    </w:p>
    <w:p w:rsidR="00B35AC5" w:rsidRDefault="00353786" w:rsidP="00B35AC5">
      <w:pPr>
        <w:pStyle w:val="ListParagraph"/>
        <w:numPr>
          <w:ilvl w:val="0"/>
          <w:numId w:val="37"/>
        </w:numPr>
        <w:ind w:right="-108"/>
      </w:pPr>
      <w:r>
        <w:t>Understand utilize Polymorphism and Abstraction</w:t>
      </w:r>
    </w:p>
    <w:p w:rsidR="00353786" w:rsidRDefault="00353786" w:rsidP="00B35AC5">
      <w:pPr>
        <w:pStyle w:val="ListParagraph"/>
        <w:numPr>
          <w:ilvl w:val="1"/>
          <w:numId w:val="37"/>
        </w:numPr>
        <w:ind w:right="-108"/>
      </w:pPr>
      <w:r>
        <w:t>Create abstract classes to template code for reusability and functionality</w:t>
      </w:r>
    </w:p>
    <w:p w:rsidR="00B35AC5" w:rsidRPr="007C5A2C" w:rsidRDefault="00353786" w:rsidP="00B35AC5">
      <w:pPr>
        <w:pStyle w:val="ListParagraph"/>
        <w:numPr>
          <w:ilvl w:val="1"/>
          <w:numId w:val="37"/>
        </w:numPr>
        <w:ind w:right="-108"/>
      </w:pPr>
      <w:r>
        <w:t>Understand when abstract classes are appropriate to use</w:t>
      </w:r>
    </w:p>
    <w:p w:rsidR="00B35AC5" w:rsidRDefault="00353786" w:rsidP="00B35AC5">
      <w:pPr>
        <w:pStyle w:val="ListParagraph"/>
        <w:numPr>
          <w:ilvl w:val="0"/>
          <w:numId w:val="37"/>
        </w:numPr>
        <w:ind w:right="-108"/>
      </w:pPr>
      <w:r>
        <w:t>Create web applications using the Python server side language.</w:t>
      </w:r>
    </w:p>
    <w:p w:rsidR="00460AB1" w:rsidRDefault="00353786" w:rsidP="00353786">
      <w:pPr>
        <w:pStyle w:val="ListParagraph"/>
        <w:numPr>
          <w:ilvl w:val="1"/>
          <w:numId w:val="37"/>
        </w:numPr>
        <w:ind w:right="-108"/>
      </w:pPr>
      <w:r>
        <w:t>Understand tiered Application Architecture</w:t>
      </w:r>
    </w:p>
    <w:p w:rsidR="00353786" w:rsidRDefault="00460AB1" w:rsidP="00353786">
      <w:pPr>
        <w:pStyle w:val="ListParagraph"/>
        <w:numPr>
          <w:ilvl w:val="1"/>
          <w:numId w:val="37"/>
        </w:numPr>
        <w:ind w:right="-108"/>
      </w:pPr>
      <w:r>
        <w:t>Understand and use GET and POST methods with forms to request and receive data.</w:t>
      </w:r>
    </w:p>
    <w:p w:rsidR="00B35AC5" w:rsidRPr="007C5A2C" w:rsidRDefault="00353786" w:rsidP="00353786">
      <w:pPr>
        <w:pStyle w:val="ListParagraph"/>
        <w:numPr>
          <w:ilvl w:val="1"/>
          <w:numId w:val="37"/>
        </w:numPr>
        <w:ind w:right="-108"/>
      </w:pPr>
      <w:r>
        <w:t>Be able to request, receive and synthesize data from outside sources and/or APIs</w:t>
      </w:r>
    </w:p>
    <w:p w:rsidR="00F40FE6" w:rsidRPr="005C3951" w:rsidRDefault="00F40FE6" w:rsidP="00F40FE6">
      <w:pPr>
        <w:pStyle w:val="Heading1"/>
        <w:rPr>
          <w:color w:val="365F91" w:themeColor="accent1" w:themeShade="BF"/>
        </w:rPr>
      </w:pPr>
      <w:r w:rsidRPr="005C3951">
        <w:rPr>
          <w:color w:val="365F91" w:themeColor="accent1" w:themeShade="BF"/>
        </w:rPr>
        <w:t>Course Outcomes</w:t>
      </w:r>
    </w:p>
    <w:p w:rsidR="00B35AC5" w:rsidRPr="00BC2E66" w:rsidRDefault="00B35AC5" w:rsidP="00B35AC5">
      <w:r w:rsidRPr="00BC2E66">
        <w:t>Upon successful completion of this course, students will be able to:</w:t>
      </w:r>
    </w:p>
    <w:p w:rsidR="00460AB1" w:rsidRDefault="00F00494" w:rsidP="00B35AC5">
      <w:pPr>
        <w:pStyle w:val="ListParagraph"/>
        <w:numPr>
          <w:ilvl w:val="0"/>
          <w:numId w:val="38"/>
        </w:numPr>
        <w:ind w:right="-108"/>
      </w:pPr>
      <w:r>
        <w:t>Create Object-Oriented code in python</w:t>
      </w:r>
    </w:p>
    <w:p w:rsidR="00460AB1" w:rsidRDefault="00460AB1" w:rsidP="00B35AC5">
      <w:pPr>
        <w:pStyle w:val="ListParagraph"/>
        <w:numPr>
          <w:ilvl w:val="0"/>
          <w:numId w:val="38"/>
        </w:numPr>
        <w:ind w:right="-108"/>
      </w:pPr>
      <w:r>
        <w:t xml:space="preserve">Encapsulate data and functionality </w:t>
      </w:r>
    </w:p>
    <w:p w:rsidR="00460AB1" w:rsidRDefault="00460AB1" w:rsidP="00B35AC5">
      <w:pPr>
        <w:pStyle w:val="ListParagraph"/>
        <w:numPr>
          <w:ilvl w:val="0"/>
          <w:numId w:val="38"/>
        </w:numPr>
        <w:ind w:right="-108"/>
      </w:pPr>
      <w:r>
        <w:t>Utilize inheritance, polymorphism and abstraction with reusable code.</w:t>
      </w:r>
    </w:p>
    <w:p w:rsidR="00B35AC5" w:rsidRDefault="00460AB1" w:rsidP="00B35AC5">
      <w:pPr>
        <w:pStyle w:val="ListParagraph"/>
        <w:numPr>
          <w:ilvl w:val="0"/>
          <w:numId w:val="38"/>
        </w:numPr>
        <w:ind w:right="-108"/>
      </w:pPr>
      <w:r>
        <w:t>Use a server side language to create applications for the web</w:t>
      </w:r>
    </w:p>
    <w:p w:rsidR="006F2C2A" w:rsidRPr="005C3951" w:rsidRDefault="006F2C2A" w:rsidP="006F2C2A">
      <w:pPr>
        <w:pStyle w:val="Heading1"/>
        <w:rPr>
          <w:color w:val="365F91" w:themeColor="accent1" w:themeShade="BF"/>
        </w:rPr>
      </w:pPr>
      <w:r w:rsidRPr="005C3951">
        <w:rPr>
          <w:color w:val="365F91" w:themeColor="accent1" w:themeShade="BF"/>
        </w:rPr>
        <w:t>General Education Component</w:t>
      </w:r>
    </w:p>
    <w:p w:rsidR="000A2574" w:rsidRPr="006F2C2A" w:rsidRDefault="00460AB1" w:rsidP="000A2574">
      <w:r>
        <w:t>Design Patterns for Web Programming</w:t>
      </w:r>
      <w:r w:rsidR="00F97D71">
        <w:t xml:space="preserve"> </w:t>
      </w:r>
      <w:r w:rsidR="000A2574">
        <w:t>is greatly supported by College Mathematics</w:t>
      </w:r>
      <w:r>
        <w:t xml:space="preserve"> course</w:t>
      </w:r>
      <w:r w:rsidR="000A2574">
        <w:t xml:space="preserve">. Programming in any language relies on a base understanding of manipulating variables as provided in the algebra of College Mathematics. </w:t>
      </w:r>
      <w:r>
        <w:t xml:space="preserve"> </w:t>
      </w:r>
      <w:r w:rsidR="000A2574">
        <w:t xml:space="preserve">Scientific formulas and equations students explore </w:t>
      </w:r>
      <w:r>
        <w:t>will be required in some of the course work.</w:t>
      </w:r>
    </w:p>
    <w:p w:rsidR="00F40FE6" w:rsidRPr="005C3951" w:rsidRDefault="00F40FE6" w:rsidP="00F40FE6">
      <w:pPr>
        <w:pStyle w:val="Heading1"/>
        <w:rPr>
          <w:color w:val="365F91" w:themeColor="accent1" w:themeShade="BF"/>
        </w:rPr>
      </w:pPr>
      <w:r w:rsidRPr="005C3951">
        <w:rPr>
          <w:color w:val="365F91" w:themeColor="accent1" w:themeShade="BF"/>
        </w:rPr>
        <w:t>Degree Connection</w:t>
      </w:r>
    </w:p>
    <w:p w:rsidR="007C514B" w:rsidRPr="00F40FE6" w:rsidRDefault="007C514B" w:rsidP="007C514B">
      <w:r>
        <w:t xml:space="preserve">Just </w:t>
      </w:r>
      <w:r w:rsidR="00460AB1">
        <w:t>under</w:t>
      </w:r>
      <w:r>
        <w:t xml:space="preserve"> halfway through the Web Design and Development Degree program (month 1</w:t>
      </w:r>
      <w:r w:rsidR="00460AB1">
        <w:t>1</w:t>
      </w:r>
      <w:r>
        <w:t xml:space="preserve">) </w:t>
      </w:r>
      <w:r w:rsidR="00460AB1">
        <w:t xml:space="preserve">Design Patterns for Web Programming </w:t>
      </w:r>
      <w:r>
        <w:t xml:space="preserve">serves as the student’s introduction to </w:t>
      </w:r>
      <w:r w:rsidR="00460AB1">
        <w:t>object oriented programming</w:t>
      </w:r>
      <w:r>
        <w:t xml:space="preserve">.  The class </w:t>
      </w:r>
      <w:r w:rsidR="00460AB1">
        <w:t>is supported by the programming classes that precede it; namely Web Programming Fundamentals, Programming Web Applications I and II as well as Front-end Frameworks and Web Interaction and Animation courses.</w:t>
      </w:r>
      <w:r>
        <w:t xml:space="preserve">  The concepts learned are </w:t>
      </w:r>
      <w:r w:rsidR="00460AB1">
        <w:t>essen</w:t>
      </w:r>
      <w:r>
        <w:t xml:space="preserve">tial as the base for the </w:t>
      </w:r>
      <w:r w:rsidR="00460AB1">
        <w:t>server side</w:t>
      </w:r>
      <w:r>
        <w:t xml:space="preserve"> classes near the end of the degree program such as Server-Side Languages and Advanced Server-Side Languages.</w:t>
      </w:r>
    </w:p>
    <w:p w:rsidR="00F40FE6" w:rsidRPr="005C3951" w:rsidRDefault="00F40FE6" w:rsidP="00F40FE6">
      <w:pPr>
        <w:pStyle w:val="Heading1"/>
        <w:rPr>
          <w:color w:val="365F91" w:themeColor="accent1" w:themeShade="BF"/>
        </w:rPr>
      </w:pPr>
      <w:r w:rsidRPr="005C3951">
        <w:rPr>
          <w:color w:val="365F91" w:themeColor="accent1" w:themeShade="BF"/>
        </w:rPr>
        <w:t>Industry Connection</w:t>
      </w:r>
    </w:p>
    <w:p w:rsidR="007C514B" w:rsidRPr="00F40FE6" w:rsidRDefault="007C514B" w:rsidP="007C514B">
      <w:r>
        <w:t xml:space="preserve">This class is designed to introduce the basics of programming to the student. While using </w:t>
      </w:r>
      <w:r w:rsidR="002241F1">
        <w:t xml:space="preserve">Python </w:t>
      </w:r>
      <w:r>
        <w:t xml:space="preserve">as a learning tool, the elements of language learned in the class can be applied to all of the </w:t>
      </w:r>
      <w:r w:rsidR="002241F1">
        <w:t>object-oriented</w:t>
      </w:r>
      <w:r>
        <w:t xml:space="preserve"> programming languages in use today. In addition to concepts, industry standards and conventions will be covered so that students can produce strict, clean, efficient and well-documented code. The class will be essential to developers seeking to learn this and all other programming languages used in the industry and important to designers who will have to interface their artwork with the dynamically driven sites used today.</w:t>
      </w:r>
    </w:p>
    <w:p w:rsidR="002B7255" w:rsidRPr="002B7255" w:rsidRDefault="00B22531" w:rsidP="002B7255">
      <w:pPr>
        <w:pStyle w:val="Heading1"/>
        <w:rPr>
          <w:color w:val="365F91" w:themeColor="accent1" w:themeShade="BF"/>
        </w:rPr>
      </w:pPr>
      <w:r>
        <w:rPr>
          <w:color w:val="365F91" w:themeColor="accent1" w:themeShade="BF"/>
        </w:rPr>
        <w:t>Research Component</w:t>
      </w:r>
    </w:p>
    <w:p w:rsidR="007C514B" w:rsidRPr="00B22531" w:rsidRDefault="007C514B" w:rsidP="007C514B">
      <w:r>
        <w:t xml:space="preserve">With the landscape of web design and development constantly changing it is essential that students are continually researching and referencing documentation for </w:t>
      </w:r>
      <w:r w:rsidR="00F97D71">
        <w:t>development</w:t>
      </w:r>
      <w:r>
        <w:t>.  While the core concepts and elements will not be different in other languages, some of its vocabulary and syntax will be different. As a result, it is important that students know where to look for these changes in industry documentation.</w:t>
      </w:r>
      <w:r w:rsidR="00F97D71">
        <w:t xml:space="preserve"> There will also be an assignment that requires students research the use of Object Oriented concepts and solutions in other web languages and technologies.</w:t>
      </w:r>
    </w:p>
    <w:p w:rsidR="006C5123" w:rsidRPr="005C3951" w:rsidRDefault="006C5123" w:rsidP="006C5123">
      <w:pPr>
        <w:pStyle w:val="Heading1"/>
        <w:rPr>
          <w:color w:val="365F91" w:themeColor="accent1" w:themeShade="BF"/>
        </w:rPr>
      </w:pPr>
      <w:r w:rsidRPr="005C3951">
        <w:rPr>
          <w:color w:val="365F91" w:themeColor="accent1" w:themeShade="BF"/>
        </w:rPr>
        <w:t>Additional Resources</w:t>
      </w:r>
    </w:p>
    <w:p w:rsidR="00151CEA" w:rsidRDefault="00151CEA" w:rsidP="001D666D">
      <w:pPr>
        <w:pStyle w:val="ListBullet1"/>
        <w:numPr>
          <w:ilvl w:val="0"/>
          <w:numId w:val="0"/>
        </w:numPr>
      </w:pPr>
      <w:r>
        <w:t>Here is a list of some of the online guides, code documentation and references we will be using throughout the course:</w:t>
      </w:r>
    </w:p>
    <w:p w:rsidR="00F40FE6" w:rsidRPr="005C3951" w:rsidRDefault="001D1F1B" w:rsidP="00F40FE6">
      <w:pPr>
        <w:pStyle w:val="Heading1"/>
        <w:rPr>
          <w:color w:val="365F91" w:themeColor="accent1" w:themeShade="BF"/>
        </w:rPr>
      </w:pPr>
      <w:r>
        <w:rPr>
          <w:color w:val="365F91" w:themeColor="accent1" w:themeShade="BF"/>
        </w:rPr>
        <w:t>Topics Covered</w:t>
      </w:r>
    </w:p>
    <w:p w:rsidR="001816A2" w:rsidRDefault="001816A2" w:rsidP="001816A2">
      <w:pPr>
        <w:pStyle w:val="ListBullet1"/>
      </w:pPr>
      <w:r>
        <w:t>OOP terminology</w:t>
      </w:r>
    </w:p>
    <w:p w:rsidR="00F97D71" w:rsidRDefault="00F97D71" w:rsidP="001816A2">
      <w:pPr>
        <w:pStyle w:val="ListBullet1"/>
      </w:pPr>
      <w:r>
        <w:t>Requesting and synthesizing API code.</w:t>
      </w:r>
    </w:p>
    <w:p w:rsidR="00F97D71" w:rsidRDefault="00F97D71" w:rsidP="001816A2">
      <w:pPr>
        <w:pStyle w:val="ListBullet1"/>
      </w:pPr>
      <w:r>
        <w:t>Python frameworks</w:t>
      </w:r>
    </w:p>
    <w:p w:rsidR="00F97D71" w:rsidRDefault="00F97D71" w:rsidP="001816A2">
      <w:pPr>
        <w:pStyle w:val="ListBullet1"/>
      </w:pPr>
      <w:r>
        <w:t>Encapsulation for data protection and modularization</w:t>
      </w:r>
    </w:p>
    <w:p w:rsidR="003A3536" w:rsidRDefault="003A3536" w:rsidP="001816A2">
      <w:pPr>
        <w:pStyle w:val="ListBullet1"/>
      </w:pPr>
      <w:r>
        <w:t>Using inheritance, abstraction and polymorphism to make code reusable</w:t>
      </w:r>
    </w:p>
    <w:p w:rsidR="001816A2" w:rsidRPr="001D1F1B" w:rsidRDefault="003A3536" w:rsidP="003A3536">
      <w:pPr>
        <w:pStyle w:val="ListBullet1"/>
      </w:pPr>
      <w:r>
        <w:t>Procedural vs Object Oriented Programming techniques</w:t>
      </w:r>
    </w:p>
    <w:p w:rsidR="00904518" w:rsidRPr="005C3951" w:rsidRDefault="00904518" w:rsidP="00904518">
      <w:pPr>
        <w:pStyle w:val="Heading1"/>
        <w:rPr>
          <w:color w:val="365F91" w:themeColor="accent1" w:themeShade="BF"/>
        </w:rPr>
      </w:pPr>
      <w:r w:rsidRPr="005C3951">
        <w:rPr>
          <w:color w:val="365F91" w:themeColor="accent1" w:themeShade="BF"/>
        </w:rPr>
        <w:t>Learning Activities</w:t>
      </w:r>
    </w:p>
    <w:p w:rsidR="00307F05" w:rsidRDefault="00307F05" w:rsidP="00921A13">
      <w:r>
        <w:t xml:space="preserve">Quizzes </w:t>
      </w:r>
    </w:p>
    <w:p w:rsidR="001B6C24" w:rsidRDefault="00CD4E52" w:rsidP="001B6C24">
      <w:pPr>
        <w:pStyle w:val="ListParagraph"/>
        <w:numPr>
          <w:ilvl w:val="0"/>
          <w:numId w:val="34"/>
        </w:numPr>
      </w:pPr>
      <w:r>
        <w:t>Short p</w:t>
      </w:r>
      <w:r w:rsidR="008C00C2">
        <w:t xml:space="preserve">ractical </w:t>
      </w:r>
      <w:r>
        <w:t>q</w:t>
      </w:r>
      <w:r w:rsidR="008C00C2">
        <w:t xml:space="preserve">uizzes </w:t>
      </w:r>
      <w:r>
        <w:t>will be administered to e</w:t>
      </w:r>
      <w:r w:rsidR="008C00C2">
        <w:t>xamine student</w:t>
      </w:r>
      <w:r w:rsidR="003F29E7">
        <w:t>s’</w:t>
      </w:r>
      <w:r w:rsidR="008C00C2">
        <w:t xml:space="preserve"> ability to use concepts and techniques covered in class to solve new problems. </w:t>
      </w:r>
    </w:p>
    <w:p w:rsidR="00307F05" w:rsidRDefault="001B6C24" w:rsidP="001B6C24">
      <w:pPr>
        <w:pStyle w:val="ListParagraph"/>
        <w:numPr>
          <w:ilvl w:val="0"/>
          <w:numId w:val="34"/>
        </w:numPr>
      </w:pPr>
      <w:r>
        <w:t xml:space="preserve">Written </w:t>
      </w:r>
      <w:r w:rsidR="003F29E7">
        <w:t>q</w:t>
      </w:r>
      <w:r>
        <w:t xml:space="preserve">uizzes </w:t>
      </w:r>
      <w:r w:rsidR="003F29E7">
        <w:t>to assess</w:t>
      </w:r>
      <w:r>
        <w:t xml:space="preserve"> on core concepts and terminology</w:t>
      </w:r>
      <w:r w:rsidR="003F29E7">
        <w:t xml:space="preserve"> covered in class.</w:t>
      </w:r>
    </w:p>
    <w:p w:rsidR="001B6C24" w:rsidRDefault="00914BCB" w:rsidP="00921A13">
      <w:r>
        <w:t>Lab Assignments</w:t>
      </w:r>
    </w:p>
    <w:p w:rsidR="001B6C24" w:rsidRDefault="001E121B" w:rsidP="001E121B">
      <w:pPr>
        <w:pStyle w:val="ListParagraph"/>
        <w:numPr>
          <w:ilvl w:val="0"/>
          <w:numId w:val="35"/>
        </w:numPr>
        <w:ind w:right="-108"/>
      </w:pPr>
      <w:r>
        <w:t xml:space="preserve">Labs are small-scale projects where students apply a combination of concepts and techniques learned during lecture. </w:t>
      </w:r>
    </w:p>
    <w:p w:rsidR="001B6C24" w:rsidRDefault="001B6C24" w:rsidP="001B6C24">
      <w:r>
        <w:t>Practical Exam</w:t>
      </w:r>
    </w:p>
    <w:p w:rsidR="00904518" w:rsidRPr="00F40FE6" w:rsidRDefault="003F29E7" w:rsidP="001B6C24">
      <w:pPr>
        <w:pStyle w:val="ListParagraph"/>
        <w:numPr>
          <w:ilvl w:val="0"/>
          <w:numId w:val="35"/>
        </w:numPr>
      </w:pPr>
      <w:r>
        <w:t xml:space="preserve">Assesses </w:t>
      </w:r>
      <w:r w:rsidR="00D606A4">
        <w:t>the a</w:t>
      </w:r>
      <w:r w:rsidR="001B6C24">
        <w:t>bility to execute concepts an</w:t>
      </w:r>
      <w:r w:rsidR="00914BCB">
        <w:t>d techniques learned in class</w:t>
      </w:r>
      <w:r w:rsidR="00D606A4">
        <w:t>. Students are given possible exams preceding the exam day to prepare them. Notes and previous assignments are permitted for reference as long as they are not collaborative in any way. No internet access will be permitted as airports will be switched off during the exam.</w:t>
      </w:r>
    </w:p>
    <w:p w:rsidR="00904518" w:rsidRPr="005C3951" w:rsidRDefault="00904518" w:rsidP="00904518">
      <w:pPr>
        <w:pStyle w:val="Heading1"/>
        <w:rPr>
          <w:color w:val="365F91" w:themeColor="accent1" w:themeShade="BF"/>
        </w:rPr>
      </w:pPr>
      <w:r w:rsidRPr="005C3951">
        <w:rPr>
          <w:color w:val="365F91" w:themeColor="accent1" w:themeShade="BF"/>
        </w:rPr>
        <w:t xml:space="preserve">Grade </w:t>
      </w:r>
      <w:r w:rsidR="004E5E8C" w:rsidRPr="005C3951">
        <w:rPr>
          <w:color w:val="365F91" w:themeColor="accent1" w:themeShade="BF"/>
        </w:rPr>
        <w:t>Weights</w:t>
      </w:r>
    </w:p>
    <w:p w:rsidR="00914BCB" w:rsidRDefault="00914BCB" w:rsidP="00921A13">
      <w:r>
        <w:t>Lab</w:t>
      </w:r>
      <w:r w:rsidR="00175003">
        <w:t>/Projects</w:t>
      </w:r>
      <w:r>
        <w:t xml:space="preserve"> </w:t>
      </w:r>
      <w:r w:rsidR="00175003">
        <w:t>30</w:t>
      </w:r>
      <w:r>
        <w:t>%</w:t>
      </w:r>
    </w:p>
    <w:p w:rsidR="00914BCB" w:rsidRDefault="00914BCB" w:rsidP="00921A13">
      <w:r>
        <w:t>Quizzes 2</w:t>
      </w:r>
      <w:r w:rsidR="00CA5B23">
        <w:t>0</w:t>
      </w:r>
      <w:r>
        <w:t>%</w:t>
      </w:r>
    </w:p>
    <w:p w:rsidR="00914BCB" w:rsidRDefault="00914BCB" w:rsidP="00921A13">
      <w:r>
        <w:t>GPS 10%</w:t>
      </w:r>
    </w:p>
    <w:p w:rsidR="00914BCB" w:rsidRDefault="00914BCB" w:rsidP="00921A13">
      <w:r>
        <w:t>Final Exam 4</w:t>
      </w:r>
      <w:r w:rsidR="00C2720F">
        <w:t>0</w:t>
      </w:r>
      <w:r>
        <w:t>%</w:t>
      </w:r>
    </w:p>
    <w:p w:rsidR="004843FB" w:rsidRDefault="00914BCB" w:rsidP="00921A13">
      <w:r>
        <w:t>Total 100%</w:t>
      </w:r>
    </w:p>
    <w:p w:rsidR="00904518" w:rsidRPr="00904518" w:rsidRDefault="004843FB" w:rsidP="00921A13">
      <w:r>
        <w:t xml:space="preserve">Many assignments will have a craftsmanship element to </w:t>
      </w:r>
      <w:r w:rsidR="00CD4E52">
        <w:t>assignments grades</w:t>
      </w:r>
      <w:r>
        <w:t xml:space="preserve">, not exceeding 25% in weight. Requirements for good craftsmanship include </w:t>
      </w:r>
      <w:r w:rsidR="00CD4E52">
        <w:t xml:space="preserve">(but are not limited to) </w:t>
      </w:r>
      <w:r>
        <w:t>following industry conventions discussed in class, good commenting and formatting of code for readability and reusability.</w:t>
      </w:r>
    </w:p>
    <w:p w:rsidR="00F40FE6" w:rsidRPr="005C3951" w:rsidRDefault="00F40FE6" w:rsidP="00F40FE6">
      <w:pPr>
        <w:pStyle w:val="Heading1"/>
        <w:rPr>
          <w:color w:val="365F91" w:themeColor="accent1" w:themeShade="BF"/>
        </w:rPr>
      </w:pPr>
      <w:r w:rsidRPr="005C3951">
        <w:rPr>
          <w:color w:val="365F91" w:themeColor="accent1" w:themeShade="BF"/>
        </w:rPr>
        <w:t xml:space="preserve">Strategies </w:t>
      </w:r>
      <w:r w:rsidR="003E762E">
        <w:rPr>
          <w:color w:val="365F91" w:themeColor="accent1" w:themeShade="BF"/>
        </w:rPr>
        <w:t>f</w:t>
      </w:r>
      <w:r w:rsidRPr="005C3951">
        <w:rPr>
          <w:color w:val="365F91" w:themeColor="accent1" w:themeShade="BF"/>
        </w:rPr>
        <w:t>or Successful Learning</w:t>
      </w:r>
    </w:p>
    <w:p w:rsidR="00CD4E52" w:rsidRDefault="00CD4E52" w:rsidP="0062443A">
      <w:pPr>
        <w:pStyle w:val="ListBullet1"/>
        <w:numPr>
          <w:ilvl w:val="0"/>
          <w:numId w:val="35"/>
        </w:numPr>
      </w:pPr>
      <w:r>
        <w:t>Keep a well-organized set of files with all activities and demonstrations so you can refer back to them as you would with your notes.</w:t>
      </w:r>
    </w:p>
    <w:p w:rsidR="004843FB" w:rsidRDefault="004843FB" w:rsidP="0062443A">
      <w:pPr>
        <w:pStyle w:val="ListBullet1"/>
        <w:numPr>
          <w:ilvl w:val="0"/>
          <w:numId w:val="35"/>
        </w:numPr>
      </w:pPr>
      <w:r>
        <w:t>As with</w:t>
      </w:r>
      <w:r w:rsidRPr="00FD04F5">
        <w:t xml:space="preserve"> any class, taking notes, asking questions, and participati</w:t>
      </w:r>
      <w:r>
        <w:t>ng</w:t>
      </w:r>
      <w:r w:rsidRPr="00FD04F5">
        <w:t xml:space="preserve"> during lecture </w:t>
      </w:r>
      <w:r>
        <w:t>are</w:t>
      </w:r>
      <w:r w:rsidRPr="00FD04F5">
        <w:t xml:space="preserve"> invaluable </w:t>
      </w:r>
      <w:r>
        <w:t>learning</w:t>
      </w:r>
      <w:r w:rsidRPr="00FD04F5">
        <w:t xml:space="preserve"> </w:t>
      </w:r>
      <w:r>
        <w:t xml:space="preserve">tools for </w:t>
      </w:r>
      <w:r w:rsidRPr="00FD04F5">
        <w:t>every student.</w:t>
      </w:r>
    </w:p>
    <w:p w:rsidR="004843FB" w:rsidRDefault="004843FB" w:rsidP="0062443A">
      <w:pPr>
        <w:pStyle w:val="ListBullet1"/>
        <w:numPr>
          <w:ilvl w:val="0"/>
          <w:numId w:val="35"/>
        </w:numPr>
      </w:pPr>
      <w:r w:rsidRPr="00FD04F5">
        <w:t xml:space="preserve">Students are encouraged </w:t>
      </w:r>
      <w:r>
        <w:t>to ask questions during the class. There is no such thing as a “stupid question”</w:t>
      </w:r>
    </w:p>
    <w:p w:rsidR="00F40FE6" w:rsidRPr="00F40FE6" w:rsidRDefault="004843FB" w:rsidP="0062443A">
      <w:pPr>
        <w:pStyle w:val="ListBullet1"/>
        <w:numPr>
          <w:ilvl w:val="0"/>
          <w:numId w:val="35"/>
        </w:numPr>
      </w:pPr>
      <w:r>
        <w:t xml:space="preserve">If you find you are having trouble with any part of the class material do not hesitate to get help and </w:t>
      </w:r>
      <w:r w:rsidR="00CD4E52">
        <w:t>do this sooner rather than later.</w:t>
      </w:r>
    </w:p>
    <w:p w:rsidR="00F40FE6" w:rsidRPr="00F40FE6" w:rsidRDefault="00F40FE6" w:rsidP="00921A13"/>
    <w:sectPr w:rsidR="00F40FE6" w:rsidRPr="00F40FE6" w:rsidSect="00022AA0">
      <w:pgSz w:w="11520" w:h="1440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59"/>
    <w:family w:val="auto"/>
    <w:pitch w:val="variable"/>
    <w:sig w:usb0="00000201" w:usb1="00000000" w:usb2="00000000" w:usb3="00000000" w:csb0="00000004" w:csb1="00000000"/>
  </w:font>
  <w:font w:name="Wingdings">
    <w:panose1 w:val="05000000000000000000"/>
    <w:charset w:val="02"/>
    <w:family w:val="auto"/>
    <w:pitch w:val="variable"/>
    <w:sig w:usb0="00000000" w:usb1="00000000" w:usb2="00010000" w:usb3="00000000" w:csb0="80000000" w:csb1="00000000"/>
  </w:font>
  <w:font w:name="Sabon-Roman">
    <w:altName w:val="Sabon"/>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100041E" w:usb3="00000000" w:csb0="00040001" w:csb1="00000000"/>
  </w:font>
  <w:font w:name="Sabon">
    <w:altName w:val="Cambria"/>
    <w:charset w:val="00"/>
    <w:family w:val="auto"/>
    <w:pitch w:val="variable"/>
    <w:sig w:usb0="03000000"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Univers 75 Black">
    <w:altName w:val="Cambria"/>
    <w:charset w:val="00"/>
    <w:family w:val="auto"/>
    <w:pitch w:val="variable"/>
    <w:sig w:usb0="00000003" w:usb1="00000000" w:usb2="00000000" w:usb3="00000000" w:csb0="00000001" w:csb1="00000000"/>
  </w:font>
  <w:font w:name="Univers">
    <w:altName w:val="Arial"/>
    <w:panose1 w:val="00000000000000000000"/>
    <w:charset w:val="4D"/>
    <w:family w:val="auto"/>
    <w:notTrueType/>
    <w:pitch w:val="default"/>
    <w:sig w:usb0="03000000" w:usb1="00000000" w:usb2="00000000" w:usb3="00000000" w:csb0="00000001" w:csb1="00000000"/>
  </w:font>
  <w:font w:name="Univers 65 Bold">
    <w:altName w:val="Cambria"/>
    <w:charset w:val="00"/>
    <w:family w:val="auto"/>
    <w:pitch w:val="variable"/>
    <w:sig w:usb0="00000003" w:usb1="00000000" w:usb2="00000000" w:usb3="00000000" w:csb0="00000001" w:csb1="00000000"/>
  </w:font>
  <w:font w:name="Univers 55">
    <w:altName w:val="Cambria"/>
    <w:charset w:val="00"/>
    <w:family w:val="auto"/>
    <w:pitch w:val="variable"/>
    <w:sig w:usb0="00000003" w:usb1="00000000" w:usb2="00000000" w:usb3="00000000" w:csb0="00000001" w:csb1="00000000"/>
  </w:font>
  <w:font w:name="Univers 55 Oblique">
    <w:charset w:val="00"/>
    <w:family w:val="auto"/>
    <w:pitch w:val="variable"/>
    <w:sig w:usb0="00000003" w:usb1="00000000" w:usb2="00000000" w:usb3="00000000" w:csb0="00000001" w:csb1="00000000"/>
  </w:font>
  <w:font w:name="Univers 67 CondensedBold">
    <w:altName w:val="Times New Roman"/>
    <w:charset w:val="00"/>
    <w:family w:val="auto"/>
    <w:pitch w:val="variable"/>
    <w:sig w:usb0="03000000" w:usb1="00000000" w:usb2="00000000" w:usb3="00000000" w:csb0="00000001" w:csb1="00000000"/>
  </w:font>
  <w:font w:name="Univers 45 Light">
    <w:charset w:val="00"/>
    <w:family w:val="auto"/>
    <w:pitch w:val="variable"/>
    <w:sig w:usb0="00000003" w:usb1="00000000" w:usb2="00000000" w:usb3="00000000" w:csb0="00000001" w:csb1="00000000"/>
  </w:font>
  <w:font w:name="Univers 67 CondensedBoldObl">
    <w:altName w:val="Times New Roman"/>
    <w:charset w:val="00"/>
    <w:family w:val="auto"/>
    <w:pitch w:val="variable"/>
    <w:sig w:usb0="03000000" w:usb1="00000000" w:usb2="00000000" w:usb3="00000000" w:csb0="00000001" w:csb1="00000000"/>
  </w:font>
  <w:font w:name="B Univers 65 Bold">
    <w:altName w:val="Cambria"/>
    <w:charset w:val="00"/>
    <w:family w:val="auto"/>
    <w:pitch w:val="variable"/>
    <w:sig w:usb0="00000003" w:usb1="00000000" w:usb2="00000000" w:usb3="00000000" w:csb0="00000001" w:csb1="00000000"/>
  </w:font>
  <w:font w:name="B Sabon Bold">
    <w:altName w:val="Times New Roman"/>
    <w:charset w:val="00"/>
    <w:family w:val="auto"/>
    <w:pitch w:val="variable"/>
    <w:sig w:usb0="03000000" w:usb1="00000000" w:usb2="00000000" w:usb3="00000000" w:csb0="00000001" w:csb1="00000000"/>
  </w:font>
  <w:font w:name="I Sabon Italic">
    <w:altName w:val="Cambria"/>
    <w:charset w:val="00"/>
    <w:family w:val="auto"/>
    <w:pitch w:val="variable"/>
    <w:sig w:usb0="03000000" w:usb1="00000000" w:usb2="00000000" w:usb3="00000000" w:csb0="00000001" w:csb1="00000000"/>
  </w:font>
  <w:font w:name="BI Sabon BoldItalic">
    <w:altName w:val="Times New Roman"/>
    <w:charset w:val="00"/>
    <w:family w:val="auto"/>
    <w:pitch w:val="variable"/>
    <w:sig w:usb0="03000000"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 Univers 45 Light">
    <w:altName w:val="Cambria"/>
    <w:charset w:val="00"/>
    <w:family w:val="auto"/>
    <w:pitch w:val="variable"/>
    <w:sig w:usb0="00000003" w:usb1="00000000" w:usb2="00000000" w:usb3="00000000" w:csb0="00000001" w:csb1="00000000"/>
  </w:font>
  <w:font w:name="Blk Univers 75">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236F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DAE3AF0"/>
    <w:lvl w:ilvl="0">
      <w:start w:val="1"/>
      <w:numFmt w:val="decimal"/>
      <w:lvlText w:val="%1."/>
      <w:lvlJc w:val="left"/>
      <w:pPr>
        <w:tabs>
          <w:tab w:val="num" w:pos="1800"/>
        </w:tabs>
        <w:ind w:left="1800" w:hanging="360"/>
      </w:pPr>
    </w:lvl>
  </w:abstractNum>
  <w:abstractNum w:abstractNumId="2">
    <w:nsid w:val="FFFFFF7D"/>
    <w:multiLevelType w:val="singleLevel"/>
    <w:tmpl w:val="01B00B04"/>
    <w:lvl w:ilvl="0">
      <w:start w:val="1"/>
      <w:numFmt w:val="decimal"/>
      <w:lvlText w:val="%1."/>
      <w:lvlJc w:val="left"/>
      <w:pPr>
        <w:tabs>
          <w:tab w:val="num" w:pos="1440"/>
        </w:tabs>
        <w:ind w:left="1440" w:hanging="360"/>
      </w:pPr>
    </w:lvl>
  </w:abstractNum>
  <w:abstractNum w:abstractNumId="3">
    <w:nsid w:val="FFFFFF7E"/>
    <w:multiLevelType w:val="singleLevel"/>
    <w:tmpl w:val="28ACC1A4"/>
    <w:lvl w:ilvl="0">
      <w:start w:val="1"/>
      <w:numFmt w:val="decimal"/>
      <w:pStyle w:val="ListNumber3"/>
      <w:lvlText w:val="%1"/>
      <w:lvlJc w:val="left"/>
      <w:pPr>
        <w:tabs>
          <w:tab w:val="num" w:pos="1512"/>
        </w:tabs>
        <w:ind w:left="1512" w:hanging="216"/>
      </w:pPr>
      <w:rPr>
        <w:rFonts w:hint="default"/>
      </w:rPr>
    </w:lvl>
  </w:abstractNum>
  <w:abstractNum w:abstractNumId="4">
    <w:nsid w:val="FFFFFF7F"/>
    <w:multiLevelType w:val="singleLevel"/>
    <w:tmpl w:val="64BCF806"/>
    <w:lvl w:ilvl="0">
      <w:start w:val="1"/>
      <w:numFmt w:val="decimal"/>
      <w:pStyle w:val="ListNumber2"/>
      <w:lvlText w:val="%1."/>
      <w:lvlJc w:val="left"/>
      <w:pPr>
        <w:tabs>
          <w:tab w:val="num" w:pos="720"/>
        </w:tabs>
        <w:ind w:left="720" w:hanging="360"/>
      </w:pPr>
    </w:lvl>
  </w:abstractNum>
  <w:abstractNum w:abstractNumId="5">
    <w:nsid w:val="FFFFFF80"/>
    <w:multiLevelType w:val="singleLevel"/>
    <w:tmpl w:val="061492B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9F8A7D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7565546"/>
    <w:lvl w:ilvl="0">
      <w:start w:val="1"/>
      <w:numFmt w:val="bullet"/>
      <w:pStyle w:val="ListBullet3"/>
      <w:lvlText w:val=""/>
      <w:lvlJc w:val="left"/>
      <w:pPr>
        <w:tabs>
          <w:tab w:val="num" w:pos="1512"/>
        </w:tabs>
        <w:ind w:left="1512" w:hanging="216"/>
      </w:pPr>
      <w:rPr>
        <w:rFonts w:ascii="Symbol" w:hAnsi="Symbol" w:hint="default"/>
      </w:rPr>
    </w:lvl>
  </w:abstractNum>
  <w:abstractNum w:abstractNumId="8">
    <w:nsid w:val="FFFFFF83"/>
    <w:multiLevelType w:val="singleLevel"/>
    <w:tmpl w:val="6CBA84F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B2980692"/>
    <w:lvl w:ilvl="0">
      <w:start w:val="1"/>
      <w:numFmt w:val="decimal"/>
      <w:lvlText w:val="%1."/>
      <w:lvlJc w:val="left"/>
      <w:pPr>
        <w:tabs>
          <w:tab w:val="num" w:pos="360"/>
        </w:tabs>
        <w:ind w:left="360" w:hanging="360"/>
      </w:pPr>
    </w:lvl>
  </w:abstractNum>
  <w:abstractNum w:abstractNumId="10">
    <w:nsid w:val="FFFFFF89"/>
    <w:multiLevelType w:val="singleLevel"/>
    <w:tmpl w:val="3BB6FE1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3D511F"/>
    <w:multiLevelType w:val="hybridMultilevel"/>
    <w:tmpl w:val="9B406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6F4364"/>
    <w:multiLevelType w:val="hybridMultilevel"/>
    <w:tmpl w:val="BF329CC2"/>
    <w:lvl w:ilvl="0" w:tplc="EE464302">
      <w:start w:val="1"/>
      <w:numFmt w:val="bullet"/>
      <w:pStyle w:val="ListBullet2"/>
      <w:lvlText w:val=""/>
      <w:lvlJc w:val="left"/>
      <w:pPr>
        <w:tabs>
          <w:tab w:val="num" w:pos="936"/>
        </w:tabs>
        <w:ind w:left="936" w:hanging="216"/>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06616434"/>
    <w:multiLevelType w:val="hybridMultilevel"/>
    <w:tmpl w:val="D7C0730A"/>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nsid w:val="0D0C3C92"/>
    <w:multiLevelType w:val="hybridMultilevel"/>
    <w:tmpl w:val="5792D454"/>
    <w:lvl w:ilvl="0" w:tplc="A0B04006">
      <w:start w:val="1"/>
      <w:numFmt w:val="decimal"/>
      <w:pStyle w:val="ListNumber2"/>
      <w:lvlText w:val="%1"/>
      <w:lvlJc w:val="left"/>
      <w:pPr>
        <w:tabs>
          <w:tab w:val="num" w:pos="936"/>
        </w:tabs>
        <w:ind w:left="936" w:hanging="216"/>
      </w:pPr>
      <w:rPr>
        <w:rFonts w:hint="default"/>
      </w:rPr>
    </w:lvl>
    <w:lvl w:ilvl="1" w:tplc="00190409" w:tentative="1">
      <w:start w:val="1"/>
      <w:numFmt w:val="lowerLetter"/>
      <w:lvlText w:val="%2."/>
      <w:lvlJc w:val="left"/>
      <w:pPr>
        <w:tabs>
          <w:tab w:val="num" w:pos="2088"/>
        </w:tabs>
        <w:ind w:left="2088" w:hanging="360"/>
      </w:pPr>
    </w:lvl>
    <w:lvl w:ilvl="2" w:tplc="001B0409" w:tentative="1">
      <w:start w:val="1"/>
      <w:numFmt w:val="lowerRoman"/>
      <w:lvlText w:val="%3."/>
      <w:lvlJc w:val="right"/>
      <w:pPr>
        <w:tabs>
          <w:tab w:val="num" w:pos="2808"/>
        </w:tabs>
        <w:ind w:left="2808" w:hanging="180"/>
      </w:pPr>
    </w:lvl>
    <w:lvl w:ilvl="3" w:tplc="000F0409" w:tentative="1">
      <w:start w:val="1"/>
      <w:numFmt w:val="decimal"/>
      <w:lvlText w:val="%4."/>
      <w:lvlJc w:val="left"/>
      <w:pPr>
        <w:tabs>
          <w:tab w:val="num" w:pos="3528"/>
        </w:tabs>
        <w:ind w:left="3528" w:hanging="360"/>
      </w:pPr>
    </w:lvl>
    <w:lvl w:ilvl="4" w:tplc="00190409" w:tentative="1">
      <w:start w:val="1"/>
      <w:numFmt w:val="lowerLetter"/>
      <w:lvlText w:val="%5."/>
      <w:lvlJc w:val="left"/>
      <w:pPr>
        <w:tabs>
          <w:tab w:val="num" w:pos="4248"/>
        </w:tabs>
        <w:ind w:left="4248" w:hanging="360"/>
      </w:pPr>
    </w:lvl>
    <w:lvl w:ilvl="5" w:tplc="001B0409" w:tentative="1">
      <w:start w:val="1"/>
      <w:numFmt w:val="lowerRoman"/>
      <w:lvlText w:val="%6."/>
      <w:lvlJc w:val="right"/>
      <w:pPr>
        <w:tabs>
          <w:tab w:val="num" w:pos="4968"/>
        </w:tabs>
        <w:ind w:left="4968" w:hanging="180"/>
      </w:pPr>
    </w:lvl>
    <w:lvl w:ilvl="6" w:tplc="000F0409" w:tentative="1">
      <w:start w:val="1"/>
      <w:numFmt w:val="decimal"/>
      <w:lvlText w:val="%7."/>
      <w:lvlJc w:val="left"/>
      <w:pPr>
        <w:tabs>
          <w:tab w:val="num" w:pos="5688"/>
        </w:tabs>
        <w:ind w:left="5688" w:hanging="360"/>
      </w:pPr>
    </w:lvl>
    <w:lvl w:ilvl="7" w:tplc="00190409" w:tentative="1">
      <w:start w:val="1"/>
      <w:numFmt w:val="lowerLetter"/>
      <w:lvlText w:val="%8."/>
      <w:lvlJc w:val="left"/>
      <w:pPr>
        <w:tabs>
          <w:tab w:val="num" w:pos="6408"/>
        </w:tabs>
        <w:ind w:left="6408" w:hanging="360"/>
      </w:pPr>
    </w:lvl>
    <w:lvl w:ilvl="8" w:tplc="001B0409" w:tentative="1">
      <w:start w:val="1"/>
      <w:numFmt w:val="lowerRoman"/>
      <w:lvlText w:val="%9."/>
      <w:lvlJc w:val="right"/>
      <w:pPr>
        <w:tabs>
          <w:tab w:val="num" w:pos="7128"/>
        </w:tabs>
        <w:ind w:left="7128" w:hanging="180"/>
      </w:pPr>
    </w:lvl>
  </w:abstractNum>
  <w:abstractNum w:abstractNumId="16">
    <w:nsid w:val="0F8B08A8"/>
    <w:multiLevelType w:val="hybridMultilevel"/>
    <w:tmpl w:val="4D4E3F40"/>
    <w:lvl w:ilvl="0" w:tplc="777CF902">
      <w:start w:val="1"/>
      <w:numFmt w:val="decimal"/>
      <w:pStyle w:val="ListNumber1"/>
      <w:lvlText w:val="%1"/>
      <w:lvlJc w:val="left"/>
      <w:pPr>
        <w:tabs>
          <w:tab w:val="num" w:pos="360"/>
        </w:tabs>
        <w:ind w:left="360" w:hanging="216"/>
      </w:pPr>
      <w:rPr>
        <w:rFonts w:hint="default"/>
      </w:rPr>
    </w:lvl>
    <w:lvl w:ilvl="1" w:tplc="04090003" w:tentative="1">
      <w:start w:val="1"/>
      <w:numFmt w:val="bullet"/>
      <w:lvlText w:val="o"/>
      <w:lvlJc w:val="left"/>
      <w:pPr>
        <w:tabs>
          <w:tab w:val="num" w:pos="1440"/>
        </w:tabs>
        <w:ind w:left="1440" w:hanging="360"/>
      </w:pPr>
      <w:rPr>
        <w:rFonts w:ascii="Courier New" w:hAnsi="Courier New" w:cs="Sabon-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abon-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abon-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07222B6"/>
    <w:multiLevelType w:val="multilevel"/>
    <w:tmpl w:val="136ECAC2"/>
    <w:lvl w:ilvl="0">
      <w:start w:val="1"/>
      <w:numFmt w:val="bullet"/>
      <w:lvlText w:val=""/>
      <w:lvlJc w:val="left"/>
      <w:pPr>
        <w:tabs>
          <w:tab w:val="num" w:pos="360"/>
        </w:tabs>
        <w:ind w:left="360" w:hanging="216"/>
      </w:pPr>
      <w:rPr>
        <w:rFonts w:ascii="Symbol" w:hAnsi="Symbol" w:hint="default"/>
      </w:rPr>
    </w:lvl>
    <w:lvl w:ilvl="1">
      <w:start w:val="1"/>
      <w:numFmt w:val="bullet"/>
      <w:lvlText w:val="o"/>
      <w:lvlJc w:val="left"/>
      <w:pPr>
        <w:tabs>
          <w:tab w:val="num" w:pos="1440"/>
        </w:tabs>
        <w:ind w:left="1440" w:hanging="360"/>
      </w:pPr>
      <w:rPr>
        <w:rFonts w:ascii="Courier New" w:hAnsi="Courier New" w:cs="Sabon-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abon-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abon-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7E61851"/>
    <w:multiLevelType w:val="multilevel"/>
    <w:tmpl w:val="1722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713620"/>
    <w:multiLevelType w:val="multilevel"/>
    <w:tmpl w:val="031C8BC4"/>
    <w:lvl w:ilvl="0">
      <w:start w:val="1"/>
      <w:numFmt w:val="bullet"/>
      <w:lvlText w:val=""/>
      <w:lvlJc w:val="left"/>
      <w:pPr>
        <w:tabs>
          <w:tab w:val="num" w:pos="360"/>
        </w:tabs>
        <w:ind w:left="360" w:hanging="216"/>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AF53549"/>
    <w:multiLevelType w:val="multilevel"/>
    <w:tmpl w:val="698CB8E2"/>
    <w:lvl w:ilvl="0">
      <w:start w:val="1"/>
      <w:numFmt w:val="decimal"/>
      <w:lvlText w:val="%1"/>
      <w:lvlJc w:val="left"/>
      <w:pPr>
        <w:tabs>
          <w:tab w:val="num" w:pos="504"/>
        </w:tabs>
        <w:ind w:left="504" w:hanging="360"/>
      </w:pPr>
      <w:rPr>
        <w:rFonts w:hint="default"/>
      </w:rPr>
    </w:lvl>
    <w:lvl w:ilvl="1">
      <w:start w:val="1"/>
      <w:numFmt w:val="bullet"/>
      <w:lvlText w:val="o"/>
      <w:lvlJc w:val="left"/>
      <w:pPr>
        <w:tabs>
          <w:tab w:val="num" w:pos="1440"/>
        </w:tabs>
        <w:ind w:left="1440" w:hanging="360"/>
      </w:pPr>
      <w:rPr>
        <w:rFonts w:ascii="Courier New" w:hAnsi="Courier New" w:cs="Sabon-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abon-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abon-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D845B6D"/>
    <w:multiLevelType w:val="hybridMultilevel"/>
    <w:tmpl w:val="6616D4B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3CF451C"/>
    <w:multiLevelType w:val="hybridMultilevel"/>
    <w:tmpl w:val="D8804EA0"/>
    <w:lvl w:ilvl="0" w:tplc="94BEC0E4">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abon-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abon-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abon-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CF846FA"/>
    <w:multiLevelType w:val="hybridMultilevel"/>
    <w:tmpl w:val="5CC8D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3A5301"/>
    <w:multiLevelType w:val="hybridMultilevel"/>
    <w:tmpl w:val="578C0D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F17F79"/>
    <w:multiLevelType w:val="hybridMultilevel"/>
    <w:tmpl w:val="4C78FE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2F4C53"/>
    <w:multiLevelType w:val="multilevel"/>
    <w:tmpl w:val="9446B178"/>
    <w:lvl w:ilvl="0">
      <w:start w:val="1"/>
      <w:numFmt w:val="bullet"/>
      <w:lvlText w:val=""/>
      <w:lvlJc w:val="left"/>
      <w:pPr>
        <w:tabs>
          <w:tab w:val="num" w:pos="360"/>
        </w:tabs>
        <w:ind w:left="360" w:hanging="216"/>
      </w:pPr>
      <w:rPr>
        <w:rFonts w:ascii="Symbol" w:hAnsi="Symbol" w:hint="default"/>
      </w:rPr>
    </w:lvl>
    <w:lvl w:ilvl="1">
      <w:start w:val="1"/>
      <w:numFmt w:val="bullet"/>
      <w:lvlText w:val="o"/>
      <w:lvlJc w:val="left"/>
      <w:pPr>
        <w:tabs>
          <w:tab w:val="num" w:pos="1440"/>
        </w:tabs>
        <w:ind w:left="1440" w:hanging="360"/>
      </w:pPr>
      <w:rPr>
        <w:rFonts w:ascii="Courier New" w:hAnsi="Courier New" w:cs="Sabon-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abon-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abon-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7C3532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C284E94"/>
    <w:multiLevelType w:val="hybridMultilevel"/>
    <w:tmpl w:val="7BCA5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B30A8E"/>
    <w:multiLevelType w:val="multilevel"/>
    <w:tmpl w:val="006A1998"/>
    <w:lvl w:ilvl="0">
      <w:start w:val="1"/>
      <w:numFmt w:val="decimal"/>
      <w:lvlText w:val="%1"/>
      <w:lvlJc w:val="left"/>
      <w:pPr>
        <w:tabs>
          <w:tab w:val="num" w:pos="1152"/>
        </w:tabs>
        <w:ind w:left="1152" w:hanging="360"/>
      </w:pPr>
      <w:rPr>
        <w:rFonts w:hint="default"/>
      </w:rPr>
    </w:lvl>
    <w:lvl w:ilvl="1">
      <w:start w:val="1"/>
      <w:numFmt w:val="lowerLetter"/>
      <w:lvlText w:val="%2."/>
      <w:lvlJc w:val="left"/>
      <w:pPr>
        <w:tabs>
          <w:tab w:val="num" w:pos="2088"/>
        </w:tabs>
        <w:ind w:left="2088" w:hanging="360"/>
      </w:pPr>
    </w:lvl>
    <w:lvl w:ilvl="2">
      <w:start w:val="1"/>
      <w:numFmt w:val="lowerRoman"/>
      <w:lvlText w:val="%3."/>
      <w:lvlJc w:val="right"/>
      <w:pPr>
        <w:tabs>
          <w:tab w:val="num" w:pos="2808"/>
        </w:tabs>
        <w:ind w:left="2808" w:hanging="180"/>
      </w:pPr>
    </w:lvl>
    <w:lvl w:ilvl="3">
      <w:start w:val="1"/>
      <w:numFmt w:val="decimal"/>
      <w:lvlText w:val="%4."/>
      <w:lvlJc w:val="left"/>
      <w:pPr>
        <w:tabs>
          <w:tab w:val="num" w:pos="3528"/>
        </w:tabs>
        <w:ind w:left="3528" w:hanging="360"/>
      </w:pPr>
    </w:lvl>
    <w:lvl w:ilvl="4">
      <w:start w:val="1"/>
      <w:numFmt w:val="lowerLetter"/>
      <w:lvlText w:val="%5."/>
      <w:lvlJc w:val="left"/>
      <w:pPr>
        <w:tabs>
          <w:tab w:val="num" w:pos="4248"/>
        </w:tabs>
        <w:ind w:left="4248" w:hanging="360"/>
      </w:pPr>
    </w:lvl>
    <w:lvl w:ilvl="5">
      <w:start w:val="1"/>
      <w:numFmt w:val="lowerRoman"/>
      <w:lvlText w:val="%6."/>
      <w:lvlJc w:val="right"/>
      <w:pPr>
        <w:tabs>
          <w:tab w:val="num" w:pos="4968"/>
        </w:tabs>
        <w:ind w:left="4968" w:hanging="180"/>
      </w:pPr>
    </w:lvl>
    <w:lvl w:ilvl="6">
      <w:start w:val="1"/>
      <w:numFmt w:val="decimal"/>
      <w:lvlText w:val="%7."/>
      <w:lvlJc w:val="left"/>
      <w:pPr>
        <w:tabs>
          <w:tab w:val="num" w:pos="5688"/>
        </w:tabs>
        <w:ind w:left="5688" w:hanging="360"/>
      </w:pPr>
    </w:lvl>
    <w:lvl w:ilvl="7">
      <w:start w:val="1"/>
      <w:numFmt w:val="lowerLetter"/>
      <w:lvlText w:val="%8."/>
      <w:lvlJc w:val="left"/>
      <w:pPr>
        <w:tabs>
          <w:tab w:val="num" w:pos="6408"/>
        </w:tabs>
        <w:ind w:left="6408" w:hanging="360"/>
      </w:pPr>
    </w:lvl>
    <w:lvl w:ilvl="8">
      <w:start w:val="1"/>
      <w:numFmt w:val="lowerRoman"/>
      <w:lvlText w:val="%9."/>
      <w:lvlJc w:val="right"/>
      <w:pPr>
        <w:tabs>
          <w:tab w:val="num" w:pos="7128"/>
        </w:tabs>
        <w:ind w:left="7128" w:hanging="180"/>
      </w:pPr>
    </w:lvl>
  </w:abstractNum>
  <w:abstractNum w:abstractNumId="30">
    <w:nsid w:val="5AAB2678"/>
    <w:multiLevelType w:val="hybridMultilevel"/>
    <w:tmpl w:val="FFF865F4"/>
    <w:lvl w:ilvl="0" w:tplc="094C3CC6">
      <w:start w:val="1"/>
      <w:numFmt w:val="bullet"/>
      <w:pStyle w:val="ListBullet1"/>
      <w:lvlText w:val=""/>
      <w:lvlJc w:val="left"/>
      <w:pPr>
        <w:tabs>
          <w:tab w:val="num" w:pos="360"/>
        </w:tabs>
        <w:ind w:left="360" w:hanging="216"/>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60B00EE5"/>
    <w:multiLevelType w:val="multilevel"/>
    <w:tmpl w:val="3838349A"/>
    <w:lvl w:ilvl="0">
      <w:start w:val="1"/>
      <w:numFmt w:val="bullet"/>
      <w:lvlText w:val=""/>
      <w:lvlJc w:val="left"/>
      <w:pPr>
        <w:tabs>
          <w:tab w:val="num" w:pos="936"/>
        </w:tabs>
        <w:ind w:left="936" w:hanging="216"/>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169322A"/>
    <w:multiLevelType w:val="multilevel"/>
    <w:tmpl w:val="437C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6F607B"/>
    <w:multiLevelType w:val="hybridMultilevel"/>
    <w:tmpl w:val="60ECD0DC"/>
    <w:lvl w:ilvl="0" w:tplc="66F029B4">
      <w:start w:val="1"/>
      <w:numFmt w:val="decimal"/>
      <w:lvlText w:val="%1"/>
      <w:lvlJc w:val="left"/>
      <w:pPr>
        <w:tabs>
          <w:tab w:val="num" w:pos="1152"/>
        </w:tabs>
        <w:ind w:left="1152" w:hanging="360"/>
      </w:pPr>
      <w:rPr>
        <w:rFonts w:hint="default"/>
      </w:rPr>
    </w:lvl>
    <w:lvl w:ilvl="1" w:tplc="00190409" w:tentative="1">
      <w:start w:val="1"/>
      <w:numFmt w:val="lowerLetter"/>
      <w:lvlText w:val="%2."/>
      <w:lvlJc w:val="left"/>
      <w:pPr>
        <w:tabs>
          <w:tab w:val="num" w:pos="1872"/>
        </w:tabs>
        <w:ind w:left="1872" w:hanging="360"/>
      </w:pPr>
    </w:lvl>
    <w:lvl w:ilvl="2" w:tplc="001B0409" w:tentative="1">
      <w:start w:val="1"/>
      <w:numFmt w:val="lowerRoman"/>
      <w:lvlText w:val="%3."/>
      <w:lvlJc w:val="right"/>
      <w:pPr>
        <w:tabs>
          <w:tab w:val="num" w:pos="2592"/>
        </w:tabs>
        <w:ind w:left="2592" w:hanging="180"/>
      </w:pPr>
    </w:lvl>
    <w:lvl w:ilvl="3" w:tplc="000F0409" w:tentative="1">
      <w:start w:val="1"/>
      <w:numFmt w:val="decimal"/>
      <w:lvlText w:val="%4."/>
      <w:lvlJc w:val="left"/>
      <w:pPr>
        <w:tabs>
          <w:tab w:val="num" w:pos="3312"/>
        </w:tabs>
        <w:ind w:left="3312" w:hanging="360"/>
      </w:pPr>
    </w:lvl>
    <w:lvl w:ilvl="4" w:tplc="00190409" w:tentative="1">
      <w:start w:val="1"/>
      <w:numFmt w:val="lowerLetter"/>
      <w:lvlText w:val="%5."/>
      <w:lvlJc w:val="left"/>
      <w:pPr>
        <w:tabs>
          <w:tab w:val="num" w:pos="4032"/>
        </w:tabs>
        <w:ind w:left="4032" w:hanging="360"/>
      </w:pPr>
    </w:lvl>
    <w:lvl w:ilvl="5" w:tplc="001B0409" w:tentative="1">
      <w:start w:val="1"/>
      <w:numFmt w:val="lowerRoman"/>
      <w:lvlText w:val="%6."/>
      <w:lvlJc w:val="right"/>
      <w:pPr>
        <w:tabs>
          <w:tab w:val="num" w:pos="4752"/>
        </w:tabs>
        <w:ind w:left="4752" w:hanging="180"/>
      </w:pPr>
    </w:lvl>
    <w:lvl w:ilvl="6" w:tplc="000F0409" w:tentative="1">
      <w:start w:val="1"/>
      <w:numFmt w:val="decimal"/>
      <w:lvlText w:val="%7."/>
      <w:lvlJc w:val="left"/>
      <w:pPr>
        <w:tabs>
          <w:tab w:val="num" w:pos="5472"/>
        </w:tabs>
        <w:ind w:left="5472" w:hanging="360"/>
      </w:pPr>
    </w:lvl>
    <w:lvl w:ilvl="7" w:tplc="00190409" w:tentative="1">
      <w:start w:val="1"/>
      <w:numFmt w:val="lowerLetter"/>
      <w:lvlText w:val="%8."/>
      <w:lvlJc w:val="left"/>
      <w:pPr>
        <w:tabs>
          <w:tab w:val="num" w:pos="6192"/>
        </w:tabs>
        <w:ind w:left="6192" w:hanging="360"/>
      </w:pPr>
    </w:lvl>
    <w:lvl w:ilvl="8" w:tplc="001B0409" w:tentative="1">
      <w:start w:val="1"/>
      <w:numFmt w:val="lowerRoman"/>
      <w:lvlText w:val="%9."/>
      <w:lvlJc w:val="right"/>
      <w:pPr>
        <w:tabs>
          <w:tab w:val="num" w:pos="6912"/>
        </w:tabs>
        <w:ind w:left="6912" w:hanging="180"/>
      </w:pPr>
    </w:lvl>
  </w:abstractNum>
  <w:abstractNum w:abstractNumId="34">
    <w:nsid w:val="72D530D2"/>
    <w:multiLevelType w:val="multilevel"/>
    <w:tmpl w:val="29503D36"/>
    <w:lvl w:ilvl="0">
      <w:start w:val="1"/>
      <w:numFmt w:val="bullet"/>
      <w:lvlText w:val=""/>
      <w:lvlJc w:val="left"/>
      <w:pPr>
        <w:tabs>
          <w:tab w:val="num" w:pos="1008"/>
        </w:tabs>
        <w:ind w:left="1008" w:hanging="216"/>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33D4C62"/>
    <w:multiLevelType w:val="multilevel"/>
    <w:tmpl w:val="D97AB5AC"/>
    <w:lvl w:ilvl="0">
      <w:start w:val="1"/>
      <w:numFmt w:val="bullet"/>
      <w:lvlText w:val=""/>
      <w:lvlJc w:val="left"/>
      <w:pPr>
        <w:tabs>
          <w:tab w:val="num" w:pos="360"/>
        </w:tabs>
        <w:ind w:left="360" w:hanging="216"/>
      </w:pPr>
      <w:rPr>
        <w:rFonts w:ascii="Symbol" w:hAnsi="Symbol" w:hint="default"/>
      </w:rPr>
    </w:lvl>
    <w:lvl w:ilvl="1">
      <w:start w:val="1"/>
      <w:numFmt w:val="bullet"/>
      <w:lvlText w:val="o"/>
      <w:lvlJc w:val="left"/>
      <w:pPr>
        <w:tabs>
          <w:tab w:val="num" w:pos="1440"/>
        </w:tabs>
        <w:ind w:left="1440" w:hanging="360"/>
      </w:pPr>
      <w:rPr>
        <w:rFonts w:ascii="Courier New" w:hAnsi="Courier New" w:cs="Sabon-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abon-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abon-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66A20EB"/>
    <w:multiLevelType w:val="multilevel"/>
    <w:tmpl w:val="698CB8E2"/>
    <w:lvl w:ilvl="0">
      <w:start w:val="1"/>
      <w:numFmt w:val="decimal"/>
      <w:lvlText w:val="%1"/>
      <w:lvlJc w:val="left"/>
      <w:pPr>
        <w:tabs>
          <w:tab w:val="num" w:pos="504"/>
        </w:tabs>
        <w:ind w:left="504" w:hanging="360"/>
      </w:pPr>
      <w:rPr>
        <w:rFonts w:hint="default"/>
      </w:rPr>
    </w:lvl>
    <w:lvl w:ilvl="1">
      <w:start w:val="1"/>
      <w:numFmt w:val="bullet"/>
      <w:lvlText w:val="o"/>
      <w:lvlJc w:val="left"/>
      <w:pPr>
        <w:tabs>
          <w:tab w:val="num" w:pos="1440"/>
        </w:tabs>
        <w:ind w:left="1440" w:hanging="360"/>
      </w:pPr>
      <w:rPr>
        <w:rFonts w:ascii="Courier New" w:hAnsi="Courier New" w:cs="Sabon-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abon-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abon-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9F15E95"/>
    <w:multiLevelType w:val="multilevel"/>
    <w:tmpl w:val="29503D36"/>
    <w:lvl w:ilvl="0">
      <w:start w:val="1"/>
      <w:numFmt w:val="bullet"/>
      <w:lvlText w:val=""/>
      <w:lvlJc w:val="left"/>
      <w:pPr>
        <w:tabs>
          <w:tab w:val="num" w:pos="1008"/>
        </w:tabs>
        <w:ind w:left="1008" w:hanging="216"/>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22"/>
  </w:num>
  <w:num w:numId="4">
    <w:abstractNumId w:val="17"/>
  </w:num>
  <w:num w:numId="5">
    <w:abstractNumId w:val="35"/>
  </w:num>
  <w:num w:numId="6">
    <w:abstractNumId w:val="16"/>
  </w:num>
  <w:num w:numId="7">
    <w:abstractNumId w:val="26"/>
  </w:num>
  <w:num w:numId="8">
    <w:abstractNumId w:val="30"/>
  </w:num>
  <w:num w:numId="9">
    <w:abstractNumId w:val="15"/>
  </w:num>
  <w:num w:numId="10">
    <w:abstractNumId w:val="33"/>
  </w:num>
  <w:num w:numId="11">
    <w:abstractNumId w:val="13"/>
  </w:num>
  <w:num w:numId="12">
    <w:abstractNumId w:val="34"/>
  </w:num>
  <w:num w:numId="13">
    <w:abstractNumId w:val="37"/>
  </w:num>
  <w:num w:numId="14">
    <w:abstractNumId w:val="27"/>
  </w:num>
  <w:num w:numId="15">
    <w:abstractNumId w:val="29"/>
  </w:num>
  <w:num w:numId="16">
    <w:abstractNumId w:val="15"/>
    <w:lvlOverride w:ilvl="0">
      <w:startOverride w:val="1"/>
    </w:lvlOverride>
  </w:num>
  <w:num w:numId="17">
    <w:abstractNumId w:val="36"/>
  </w:num>
  <w:num w:numId="18">
    <w:abstractNumId w:val="19"/>
  </w:num>
  <w:num w:numId="19">
    <w:abstractNumId w:val="20"/>
  </w:num>
  <w:num w:numId="20">
    <w:abstractNumId w:val="31"/>
  </w:num>
  <w:num w:numId="21">
    <w:abstractNumId w:val="7"/>
  </w:num>
  <w:num w:numId="22">
    <w:abstractNumId w:val="6"/>
  </w:num>
  <w:num w:numId="23">
    <w:abstractNumId w:val="5"/>
  </w:num>
  <w:num w:numId="24">
    <w:abstractNumId w:val="0"/>
  </w:num>
  <w:num w:numId="25">
    <w:abstractNumId w:val="2"/>
  </w:num>
  <w:num w:numId="26">
    <w:abstractNumId w:val="1"/>
  </w:num>
  <w:num w:numId="27">
    <w:abstractNumId w:val="3"/>
  </w:num>
  <w:num w:numId="28">
    <w:abstractNumId w:val="9"/>
  </w:num>
  <w:num w:numId="29">
    <w:abstractNumId w:val="10"/>
  </w:num>
  <w:num w:numId="30">
    <w:abstractNumId w:val="18"/>
  </w:num>
  <w:num w:numId="31">
    <w:abstractNumId w:val="32"/>
  </w:num>
  <w:num w:numId="32">
    <w:abstractNumId w:val="11"/>
  </w:num>
  <w:num w:numId="33">
    <w:abstractNumId w:val="28"/>
  </w:num>
  <w:num w:numId="34">
    <w:abstractNumId w:val="23"/>
  </w:num>
  <w:num w:numId="35">
    <w:abstractNumId w:val="24"/>
  </w:num>
  <w:num w:numId="36">
    <w:abstractNumId w:val="12"/>
  </w:num>
  <w:num w:numId="37">
    <w:abstractNumId w:val="21"/>
  </w:num>
  <w:num w:numId="38">
    <w:abstractNumId w:val="25"/>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ttachedTemplate r:id="rId1"/>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useFELayout/>
  </w:compat>
  <w:rsids>
    <w:rsidRoot w:val="00022AA0"/>
    <w:rsid w:val="000068EE"/>
    <w:rsid w:val="00011F97"/>
    <w:rsid w:val="00022AA0"/>
    <w:rsid w:val="00023FFB"/>
    <w:rsid w:val="00050512"/>
    <w:rsid w:val="00055EB2"/>
    <w:rsid w:val="00056A32"/>
    <w:rsid w:val="000603C7"/>
    <w:rsid w:val="00077C1E"/>
    <w:rsid w:val="000835D1"/>
    <w:rsid w:val="00097FD8"/>
    <w:rsid w:val="000A2574"/>
    <w:rsid w:val="000A591D"/>
    <w:rsid w:val="000A6F16"/>
    <w:rsid w:val="000A7E96"/>
    <w:rsid w:val="000C5093"/>
    <w:rsid w:val="000F48CC"/>
    <w:rsid w:val="000F7FF0"/>
    <w:rsid w:val="001004FB"/>
    <w:rsid w:val="00151CEA"/>
    <w:rsid w:val="00162120"/>
    <w:rsid w:val="00175003"/>
    <w:rsid w:val="001816A2"/>
    <w:rsid w:val="001857F9"/>
    <w:rsid w:val="001A147A"/>
    <w:rsid w:val="001B6C24"/>
    <w:rsid w:val="001D1F1B"/>
    <w:rsid w:val="001D666D"/>
    <w:rsid w:val="001E121B"/>
    <w:rsid w:val="001E355A"/>
    <w:rsid w:val="00205AA6"/>
    <w:rsid w:val="002241F1"/>
    <w:rsid w:val="00224288"/>
    <w:rsid w:val="00280347"/>
    <w:rsid w:val="0028043D"/>
    <w:rsid w:val="002926D5"/>
    <w:rsid w:val="002B34D6"/>
    <w:rsid w:val="002B7255"/>
    <w:rsid w:val="002C2384"/>
    <w:rsid w:val="002D44CA"/>
    <w:rsid w:val="002E190F"/>
    <w:rsid w:val="002E5F54"/>
    <w:rsid w:val="003040A7"/>
    <w:rsid w:val="00307F05"/>
    <w:rsid w:val="00324715"/>
    <w:rsid w:val="00334CBD"/>
    <w:rsid w:val="0034713C"/>
    <w:rsid w:val="00353786"/>
    <w:rsid w:val="00357480"/>
    <w:rsid w:val="00357484"/>
    <w:rsid w:val="00370FF3"/>
    <w:rsid w:val="0039416A"/>
    <w:rsid w:val="00395E57"/>
    <w:rsid w:val="003A3536"/>
    <w:rsid w:val="003A79ED"/>
    <w:rsid w:val="003B44E6"/>
    <w:rsid w:val="003C5BC5"/>
    <w:rsid w:val="003E1081"/>
    <w:rsid w:val="003E2068"/>
    <w:rsid w:val="003E677D"/>
    <w:rsid w:val="003E762E"/>
    <w:rsid w:val="003F29E7"/>
    <w:rsid w:val="003F3DCB"/>
    <w:rsid w:val="0042057D"/>
    <w:rsid w:val="004241A8"/>
    <w:rsid w:val="00430155"/>
    <w:rsid w:val="0043486D"/>
    <w:rsid w:val="00460AB1"/>
    <w:rsid w:val="0047767A"/>
    <w:rsid w:val="004843FB"/>
    <w:rsid w:val="00490828"/>
    <w:rsid w:val="00491D10"/>
    <w:rsid w:val="004A09B8"/>
    <w:rsid w:val="004A1017"/>
    <w:rsid w:val="004A495A"/>
    <w:rsid w:val="004B632C"/>
    <w:rsid w:val="004C6B72"/>
    <w:rsid w:val="004C6FD8"/>
    <w:rsid w:val="004E3162"/>
    <w:rsid w:val="004E5E8C"/>
    <w:rsid w:val="004E6A55"/>
    <w:rsid w:val="004F26D2"/>
    <w:rsid w:val="004F319D"/>
    <w:rsid w:val="004F77D2"/>
    <w:rsid w:val="005127F4"/>
    <w:rsid w:val="00517A35"/>
    <w:rsid w:val="005247B4"/>
    <w:rsid w:val="005450D3"/>
    <w:rsid w:val="00562479"/>
    <w:rsid w:val="005852D6"/>
    <w:rsid w:val="005A0E52"/>
    <w:rsid w:val="005C3951"/>
    <w:rsid w:val="005C71D7"/>
    <w:rsid w:val="005E1524"/>
    <w:rsid w:val="00606CDC"/>
    <w:rsid w:val="006130B8"/>
    <w:rsid w:val="00622B65"/>
    <w:rsid w:val="0062443A"/>
    <w:rsid w:val="006259DB"/>
    <w:rsid w:val="0062639C"/>
    <w:rsid w:val="0062766A"/>
    <w:rsid w:val="00627EA3"/>
    <w:rsid w:val="00636DFF"/>
    <w:rsid w:val="00643AEA"/>
    <w:rsid w:val="00657E16"/>
    <w:rsid w:val="00667E48"/>
    <w:rsid w:val="00673617"/>
    <w:rsid w:val="00676D59"/>
    <w:rsid w:val="00681BDC"/>
    <w:rsid w:val="00684AFC"/>
    <w:rsid w:val="006854CB"/>
    <w:rsid w:val="006A2E98"/>
    <w:rsid w:val="006C5123"/>
    <w:rsid w:val="006C5C8D"/>
    <w:rsid w:val="006E1316"/>
    <w:rsid w:val="006F2C09"/>
    <w:rsid w:val="006F2C2A"/>
    <w:rsid w:val="007214AA"/>
    <w:rsid w:val="00722527"/>
    <w:rsid w:val="007302AB"/>
    <w:rsid w:val="0073299F"/>
    <w:rsid w:val="00733A4F"/>
    <w:rsid w:val="00746133"/>
    <w:rsid w:val="007861BC"/>
    <w:rsid w:val="00787171"/>
    <w:rsid w:val="007A39CB"/>
    <w:rsid w:val="007C514B"/>
    <w:rsid w:val="007C5A2C"/>
    <w:rsid w:val="007C6F8F"/>
    <w:rsid w:val="007D4895"/>
    <w:rsid w:val="00862F92"/>
    <w:rsid w:val="0087158F"/>
    <w:rsid w:val="00895481"/>
    <w:rsid w:val="008A247B"/>
    <w:rsid w:val="008B0A82"/>
    <w:rsid w:val="008C00C2"/>
    <w:rsid w:val="008C7F30"/>
    <w:rsid w:val="008D2440"/>
    <w:rsid w:val="008E09E3"/>
    <w:rsid w:val="008E11C6"/>
    <w:rsid w:val="00900737"/>
    <w:rsid w:val="00902405"/>
    <w:rsid w:val="00904518"/>
    <w:rsid w:val="00904F59"/>
    <w:rsid w:val="00914BCB"/>
    <w:rsid w:val="00921A13"/>
    <w:rsid w:val="00956C0D"/>
    <w:rsid w:val="00961BF5"/>
    <w:rsid w:val="00976777"/>
    <w:rsid w:val="009969CC"/>
    <w:rsid w:val="009A092C"/>
    <w:rsid w:val="009A4A75"/>
    <w:rsid w:val="009A4EB3"/>
    <w:rsid w:val="009B08D2"/>
    <w:rsid w:val="009C20E7"/>
    <w:rsid w:val="009D539A"/>
    <w:rsid w:val="009F3A67"/>
    <w:rsid w:val="00A01351"/>
    <w:rsid w:val="00A04965"/>
    <w:rsid w:val="00A0562E"/>
    <w:rsid w:val="00A06ECE"/>
    <w:rsid w:val="00A227F3"/>
    <w:rsid w:val="00A4510D"/>
    <w:rsid w:val="00A87089"/>
    <w:rsid w:val="00AA101F"/>
    <w:rsid w:val="00AA2CDB"/>
    <w:rsid w:val="00AC3A0C"/>
    <w:rsid w:val="00AD7A35"/>
    <w:rsid w:val="00AE3327"/>
    <w:rsid w:val="00AF02AF"/>
    <w:rsid w:val="00AF29C2"/>
    <w:rsid w:val="00AF2CDE"/>
    <w:rsid w:val="00AF7BA5"/>
    <w:rsid w:val="00B075DF"/>
    <w:rsid w:val="00B127EC"/>
    <w:rsid w:val="00B22531"/>
    <w:rsid w:val="00B27A8D"/>
    <w:rsid w:val="00B35AC5"/>
    <w:rsid w:val="00B427E7"/>
    <w:rsid w:val="00B47A32"/>
    <w:rsid w:val="00B72999"/>
    <w:rsid w:val="00B7373C"/>
    <w:rsid w:val="00B83609"/>
    <w:rsid w:val="00BA46DA"/>
    <w:rsid w:val="00BB5A63"/>
    <w:rsid w:val="00BC2E66"/>
    <w:rsid w:val="00BE52A4"/>
    <w:rsid w:val="00BF426A"/>
    <w:rsid w:val="00C1416D"/>
    <w:rsid w:val="00C2720F"/>
    <w:rsid w:val="00C319A5"/>
    <w:rsid w:val="00C35133"/>
    <w:rsid w:val="00C51E8F"/>
    <w:rsid w:val="00C5329B"/>
    <w:rsid w:val="00CA114C"/>
    <w:rsid w:val="00CA5AA7"/>
    <w:rsid w:val="00CA5B23"/>
    <w:rsid w:val="00CB153B"/>
    <w:rsid w:val="00CB5133"/>
    <w:rsid w:val="00CD4E52"/>
    <w:rsid w:val="00CD541F"/>
    <w:rsid w:val="00CE0E63"/>
    <w:rsid w:val="00CE3D69"/>
    <w:rsid w:val="00CF1BE4"/>
    <w:rsid w:val="00CF6D25"/>
    <w:rsid w:val="00D24CFA"/>
    <w:rsid w:val="00D606A4"/>
    <w:rsid w:val="00D61342"/>
    <w:rsid w:val="00D74FCC"/>
    <w:rsid w:val="00DA1814"/>
    <w:rsid w:val="00DA26CD"/>
    <w:rsid w:val="00DB0E94"/>
    <w:rsid w:val="00DE4FD2"/>
    <w:rsid w:val="00E00FBA"/>
    <w:rsid w:val="00E2229F"/>
    <w:rsid w:val="00E22B70"/>
    <w:rsid w:val="00E4428F"/>
    <w:rsid w:val="00E64A66"/>
    <w:rsid w:val="00E6545A"/>
    <w:rsid w:val="00E66CB6"/>
    <w:rsid w:val="00E76916"/>
    <w:rsid w:val="00E82401"/>
    <w:rsid w:val="00E9245F"/>
    <w:rsid w:val="00E93C38"/>
    <w:rsid w:val="00EB2964"/>
    <w:rsid w:val="00EB7BF6"/>
    <w:rsid w:val="00EC6AD3"/>
    <w:rsid w:val="00EF2F4E"/>
    <w:rsid w:val="00F00494"/>
    <w:rsid w:val="00F062B4"/>
    <w:rsid w:val="00F1454C"/>
    <w:rsid w:val="00F3057B"/>
    <w:rsid w:val="00F40FE6"/>
    <w:rsid w:val="00F43EE0"/>
    <w:rsid w:val="00F53F8E"/>
    <w:rsid w:val="00F62502"/>
    <w:rsid w:val="00F757C2"/>
    <w:rsid w:val="00F95D0C"/>
    <w:rsid w:val="00F97D71"/>
    <w:rsid w:val="00FB778A"/>
    <w:rsid w:val="00FC35CA"/>
    <w:rsid w:val="00FD4820"/>
    <w:rsid w:val="00FE51A2"/>
    <w:rsid w:val="00FE6143"/>
    <w:rsid w:val="00FF3B8D"/>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utoRedefine/>
    <w:qFormat/>
    <w:rsid w:val="00921A13"/>
    <w:pPr>
      <w:widowControl w:val="0"/>
      <w:autoSpaceDE w:val="0"/>
      <w:autoSpaceDN w:val="0"/>
      <w:adjustRightInd w:val="0"/>
      <w:spacing w:before="90" w:after="90" w:line="260" w:lineRule="atLeast"/>
      <w:textAlignment w:val="center"/>
    </w:pPr>
    <w:rPr>
      <w:rFonts w:ascii="Sabon" w:hAnsi="Sabon" w:cs="Arial"/>
      <w:sz w:val="20"/>
    </w:rPr>
  </w:style>
  <w:style w:type="paragraph" w:styleId="Heading1">
    <w:name w:val="heading 1"/>
    <w:basedOn w:val="Noparagraphstyle"/>
    <w:next w:val="Noparagraphstyle"/>
    <w:qFormat/>
    <w:rsid w:val="00C8311B"/>
    <w:pPr>
      <w:keepNext/>
      <w:keepLines/>
      <w:spacing w:before="360" w:after="90" w:line="360" w:lineRule="atLeast"/>
      <w:textAlignment w:val="baseline"/>
      <w:outlineLvl w:val="0"/>
    </w:pPr>
    <w:rPr>
      <w:rFonts w:ascii="Univers 75 Black" w:hAnsi="Univers 75 Black" w:cs="Univers"/>
      <w:bCs/>
      <w:smallCaps/>
      <w:sz w:val="30"/>
      <w:szCs w:val="30"/>
    </w:rPr>
  </w:style>
  <w:style w:type="paragraph" w:styleId="Heading2">
    <w:name w:val="heading 2"/>
    <w:basedOn w:val="Noparagraphstyle"/>
    <w:next w:val="Noparagraphstyle"/>
    <w:qFormat/>
    <w:rsid w:val="00D33B72"/>
    <w:pPr>
      <w:keepNext/>
      <w:keepLines/>
      <w:spacing w:before="180" w:after="90" w:line="300" w:lineRule="atLeast"/>
      <w:textAlignment w:val="baseline"/>
      <w:outlineLvl w:val="1"/>
    </w:pPr>
    <w:rPr>
      <w:rFonts w:ascii="Univers 65 Bold" w:hAnsi="Univers 65 Bold" w:cs="Univers"/>
      <w:bCs/>
    </w:rPr>
  </w:style>
  <w:style w:type="paragraph" w:styleId="Heading3">
    <w:name w:val="heading 3"/>
    <w:basedOn w:val="Noparagraphstyle"/>
    <w:next w:val="Noparagraphstyle"/>
    <w:qFormat/>
    <w:rsid w:val="0095061A"/>
    <w:pPr>
      <w:keepNext/>
      <w:keepLines/>
      <w:spacing w:before="270" w:line="260" w:lineRule="atLeast"/>
      <w:textAlignment w:val="baseline"/>
      <w:outlineLvl w:val="2"/>
    </w:pPr>
    <w:rPr>
      <w:rFonts w:cs="Univers"/>
      <w:sz w:val="20"/>
      <w:szCs w:val="20"/>
    </w:rPr>
  </w:style>
  <w:style w:type="paragraph" w:styleId="Heading4">
    <w:name w:val="heading 4"/>
    <w:basedOn w:val="Noparagraphstyle"/>
    <w:next w:val="Noparagraphstyle"/>
    <w:autoRedefine/>
    <w:qFormat/>
    <w:rsid w:val="0095061A"/>
    <w:pPr>
      <w:keepNext/>
      <w:keepLines/>
      <w:tabs>
        <w:tab w:val="left" w:pos="360"/>
      </w:tabs>
      <w:spacing w:before="180" w:line="288" w:lineRule="atLeast"/>
      <w:jc w:val="both"/>
      <w:textAlignment w:val="baseline"/>
      <w:outlineLvl w:val="3"/>
    </w:pPr>
    <w:rPr>
      <w:rFonts w:cs="Univers"/>
      <w:sz w:val="19"/>
      <w:szCs w:val="19"/>
    </w:rPr>
  </w:style>
  <w:style w:type="paragraph" w:styleId="Heading5">
    <w:name w:val="heading 5"/>
    <w:basedOn w:val="Normal"/>
    <w:next w:val="Noparagraphstyle"/>
    <w:qFormat/>
    <w:rsid w:val="00D33B72"/>
    <w:pPr>
      <w:outlineLvl w:val="4"/>
    </w:pPr>
    <w:rPr>
      <w:rFonts w:ascii="Univers 65 Bold" w:hAnsi="Univers 65 Bold" w:cs="Univers"/>
      <w:b/>
      <w:bCs/>
      <w:sz w:val="18"/>
      <w:szCs w:val="18"/>
    </w:rPr>
  </w:style>
  <w:style w:type="paragraph" w:styleId="Heading6">
    <w:name w:val="heading 6"/>
    <w:basedOn w:val="Normal"/>
    <w:next w:val="Noparagraphstyle"/>
    <w:qFormat/>
    <w:rsid w:val="00D33B72"/>
    <w:pPr>
      <w:keepNext/>
      <w:keepLines/>
      <w:spacing w:after="0"/>
      <w:textAlignment w:val="baseline"/>
      <w:outlineLvl w:val="5"/>
    </w:pPr>
    <w:rPr>
      <w:rFonts w:ascii="Univers 55 Oblique" w:hAnsi="Univers 55 Oblique" w:cs="Univers"/>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paragraphstyle">
    <w:name w:val="[No paragraph style]"/>
    <w:rsid w:val="0095061A"/>
    <w:pPr>
      <w:widowControl w:val="0"/>
      <w:autoSpaceDE w:val="0"/>
      <w:autoSpaceDN w:val="0"/>
      <w:adjustRightInd w:val="0"/>
      <w:spacing w:line="288" w:lineRule="auto"/>
      <w:textAlignment w:val="center"/>
    </w:pPr>
    <w:rPr>
      <w:rFonts w:ascii="Univers 55" w:hAnsi="Univers 55"/>
      <w:color w:val="000000"/>
      <w:lang w:eastAsia="zh-CN"/>
    </w:rPr>
  </w:style>
  <w:style w:type="paragraph" w:customStyle="1" w:styleId="ChapterTitle">
    <w:name w:val="Chapter Title"/>
    <w:basedOn w:val="Noparagraphstyle"/>
    <w:next w:val="Noparagraphstyle"/>
    <w:rsid w:val="00D33B72"/>
    <w:pPr>
      <w:spacing w:line="460" w:lineRule="atLeast"/>
    </w:pPr>
    <w:rPr>
      <w:rFonts w:ascii="Univers 67 CondensedBold" w:hAnsi="Univers 67 CondensedBold" w:cs="Univers"/>
      <w:bCs/>
      <w:sz w:val="48"/>
      <w:szCs w:val="36"/>
    </w:rPr>
  </w:style>
  <w:style w:type="paragraph" w:customStyle="1" w:styleId="ChapterIntro">
    <w:name w:val="Chapter Intro"/>
    <w:basedOn w:val="Noparagraphstyle"/>
    <w:next w:val="Noparagraphstyle"/>
    <w:autoRedefine/>
    <w:rsid w:val="00A2151D"/>
    <w:pPr>
      <w:spacing w:after="180" w:line="260" w:lineRule="atLeast"/>
    </w:pPr>
    <w:rPr>
      <w:rFonts w:ascii="Univers 45 Light" w:hAnsi="Univers 45 Light" w:cs="Univers"/>
      <w:spacing w:val="2"/>
      <w:sz w:val="17"/>
      <w:szCs w:val="17"/>
    </w:rPr>
  </w:style>
  <w:style w:type="paragraph" w:customStyle="1" w:styleId="ListBullet1">
    <w:name w:val="List Bullet 1"/>
    <w:rsid w:val="005C3951"/>
    <w:pPr>
      <w:numPr>
        <w:numId w:val="8"/>
      </w:numPr>
      <w:tabs>
        <w:tab w:val="left" w:pos="396"/>
      </w:tabs>
      <w:spacing w:before="90" w:after="90" w:line="260" w:lineRule="atLeast"/>
      <w:ind w:right="187"/>
      <w:textAlignment w:val="baseline"/>
    </w:pPr>
    <w:rPr>
      <w:rFonts w:ascii="Sabon" w:hAnsi="Sabon" w:cs="Sabon"/>
      <w:color w:val="000000"/>
      <w:spacing w:val="-4"/>
      <w:sz w:val="20"/>
      <w:lang w:eastAsia="zh-CN"/>
    </w:rPr>
  </w:style>
  <w:style w:type="paragraph" w:styleId="ListBullet2">
    <w:name w:val="List Bullet 2"/>
    <w:next w:val="Noparagraphstyle"/>
    <w:autoRedefine/>
    <w:rsid w:val="005C3951"/>
    <w:pPr>
      <w:keepLines/>
      <w:numPr>
        <w:numId w:val="11"/>
      </w:numPr>
      <w:tabs>
        <w:tab w:val="left" w:pos="900"/>
      </w:tabs>
      <w:spacing w:before="90" w:after="90" w:line="260" w:lineRule="atLeast"/>
      <w:ind w:right="360"/>
      <w:textAlignment w:val="baseline"/>
    </w:pPr>
    <w:rPr>
      <w:rFonts w:ascii="Sabon" w:hAnsi="Sabon" w:cs="Sabon"/>
      <w:color w:val="000000"/>
      <w:spacing w:val="-2"/>
      <w:sz w:val="20"/>
      <w:lang w:eastAsia="zh-CN"/>
    </w:rPr>
  </w:style>
  <w:style w:type="paragraph" w:customStyle="1" w:styleId="ListIndented1">
    <w:name w:val="List Indented 1"/>
    <w:basedOn w:val="Noparagraphstyle"/>
    <w:next w:val="Noparagraphstyle"/>
    <w:autoRedefine/>
    <w:rsid w:val="0049149C"/>
    <w:pPr>
      <w:tabs>
        <w:tab w:val="left" w:pos="396"/>
      </w:tabs>
      <w:spacing w:before="90" w:after="90" w:line="260" w:lineRule="atLeast"/>
      <w:ind w:left="360"/>
      <w:textAlignment w:val="baseline"/>
    </w:pPr>
    <w:rPr>
      <w:rFonts w:ascii="Sabon" w:hAnsi="Sabon" w:cs="Sabon"/>
      <w:spacing w:val="-2"/>
      <w:sz w:val="19"/>
      <w:szCs w:val="20"/>
    </w:rPr>
  </w:style>
  <w:style w:type="paragraph" w:customStyle="1" w:styleId="ListIndented2">
    <w:name w:val="List Indented 2"/>
    <w:next w:val="Noparagraphstyle"/>
    <w:rsid w:val="0049149C"/>
    <w:pPr>
      <w:spacing w:before="90" w:after="90" w:line="260" w:lineRule="atLeast"/>
      <w:ind w:left="936" w:right="187"/>
    </w:pPr>
    <w:rPr>
      <w:rFonts w:ascii="Sabon" w:hAnsi="Sabon" w:cs="Sabon"/>
      <w:color w:val="000000"/>
      <w:spacing w:val="-2"/>
      <w:sz w:val="19"/>
      <w:lang w:eastAsia="zh-CN"/>
    </w:rPr>
  </w:style>
  <w:style w:type="paragraph" w:customStyle="1" w:styleId="ListNumber1">
    <w:name w:val="List Number 1"/>
    <w:next w:val="Noparagraphstyle"/>
    <w:rsid w:val="0049149C"/>
    <w:pPr>
      <w:numPr>
        <w:numId w:val="6"/>
      </w:numPr>
      <w:spacing w:before="90" w:after="90" w:line="260" w:lineRule="atLeast"/>
    </w:pPr>
    <w:rPr>
      <w:rFonts w:ascii="Sabon" w:hAnsi="Sabon" w:cs="Sabon"/>
      <w:color w:val="000000"/>
      <w:spacing w:val="-4"/>
      <w:sz w:val="19"/>
      <w:lang w:eastAsia="zh-CN"/>
    </w:rPr>
  </w:style>
  <w:style w:type="paragraph" w:styleId="ListNumber2">
    <w:name w:val="List Number 2"/>
    <w:next w:val="Noparagraphstyle"/>
    <w:rsid w:val="0049149C"/>
    <w:pPr>
      <w:numPr>
        <w:numId w:val="9"/>
      </w:numPr>
      <w:spacing w:before="90" w:after="90" w:line="260" w:lineRule="atLeast"/>
    </w:pPr>
    <w:rPr>
      <w:rFonts w:ascii="Sabon" w:hAnsi="Sabon" w:cs="Sabon"/>
      <w:color w:val="000000"/>
      <w:spacing w:val="-2"/>
      <w:sz w:val="19"/>
      <w:lang w:eastAsia="zh-CN"/>
    </w:rPr>
  </w:style>
  <w:style w:type="paragraph" w:customStyle="1" w:styleId="PullQuote">
    <w:name w:val="Pull Quote"/>
    <w:basedOn w:val="Noparagraphstyle"/>
    <w:next w:val="Noparagraphstyle"/>
    <w:rsid w:val="00D33B72"/>
    <w:pPr>
      <w:keepLines/>
      <w:pBdr>
        <w:top w:val="single" w:sz="2" w:space="8" w:color="000000"/>
        <w:bottom w:val="single" w:sz="2" w:space="8" w:color="000000"/>
      </w:pBdr>
      <w:spacing w:before="180" w:after="180" w:line="400" w:lineRule="atLeast"/>
      <w:ind w:left="187" w:right="187"/>
      <w:textAlignment w:val="baseline"/>
    </w:pPr>
    <w:rPr>
      <w:rFonts w:ascii="Univers 67 CondensedBoldObl" w:hAnsi="Univers 67 CondensedBoldObl" w:cs="Univers"/>
      <w:bCs/>
      <w:iCs/>
      <w:position w:val="-7"/>
    </w:rPr>
  </w:style>
  <w:style w:type="paragraph" w:customStyle="1" w:styleId="Math">
    <w:name w:val="Math"/>
    <w:next w:val="Noparagraphstyle"/>
    <w:rsid w:val="0049149C"/>
    <w:pPr>
      <w:spacing w:before="90" w:after="90" w:line="300" w:lineRule="atLeast"/>
      <w:jc w:val="center"/>
      <w:textAlignment w:val="baseline"/>
    </w:pPr>
    <w:rPr>
      <w:rFonts w:ascii="Sabon" w:hAnsi="Sabon" w:cs="Sabon"/>
      <w:color w:val="000000"/>
      <w:spacing w:val="-2"/>
      <w:sz w:val="19"/>
      <w:lang w:eastAsia="zh-CN"/>
    </w:rPr>
  </w:style>
  <w:style w:type="paragraph" w:customStyle="1" w:styleId="SideNote">
    <w:name w:val="Side Note"/>
    <w:basedOn w:val="Noparagraphstyle"/>
    <w:next w:val="Noparagraphstyle"/>
    <w:rsid w:val="0095061A"/>
    <w:pPr>
      <w:spacing w:after="180" w:line="240" w:lineRule="atLeast"/>
      <w:jc w:val="both"/>
      <w:textAlignment w:val="baseline"/>
    </w:pPr>
    <w:rPr>
      <w:rFonts w:cs="Univers"/>
      <w:sz w:val="16"/>
      <w:szCs w:val="16"/>
    </w:rPr>
  </w:style>
  <w:style w:type="paragraph" w:styleId="Caption">
    <w:name w:val="caption"/>
    <w:basedOn w:val="Noparagraphstyle"/>
    <w:next w:val="Noparagraphstyle"/>
    <w:qFormat/>
    <w:rsid w:val="00D33B72"/>
    <w:pPr>
      <w:spacing w:before="80" w:after="80" w:line="200" w:lineRule="atLeast"/>
      <w:textAlignment w:val="baseline"/>
    </w:pPr>
    <w:rPr>
      <w:rFonts w:ascii="Univers 67 CondensedBold" w:hAnsi="Univers 67 CondensedBold" w:cs="Univers"/>
      <w:bCs/>
      <w:spacing w:val="3"/>
      <w:sz w:val="18"/>
      <w:szCs w:val="18"/>
    </w:rPr>
  </w:style>
  <w:style w:type="paragraph" w:customStyle="1" w:styleId="KeyTerms">
    <w:name w:val="Key Terms"/>
    <w:basedOn w:val="Noparagraphstyle"/>
    <w:next w:val="Noparagraphstyle"/>
    <w:rsid w:val="00A2151D"/>
    <w:pPr>
      <w:keepLines/>
      <w:tabs>
        <w:tab w:val="left" w:pos="720"/>
      </w:tabs>
      <w:spacing w:before="90" w:after="288" w:line="240" w:lineRule="atLeast"/>
      <w:textAlignment w:val="baseline"/>
    </w:pPr>
    <w:rPr>
      <w:rFonts w:cs="Univers"/>
      <w:spacing w:val="-2"/>
      <w:sz w:val="18"/>
      <w:szCs w:val="18"/>
    </w:rPr>
  </w:style>
  <w:style w:type="paragraph" w:customStyle="1" w:styleId="StudyGuideIntro">
    <w:name w:val="Study Guide Intro"/>
    <w:basedOn w:val="Noparagraphstyle"/>
    <w:next w:val="Noparagraphstyle"/>
    <w:rsid w:val="006050A2"/>
    <w:pPr>
      <w:tabs>
        <w:tab w:val="left" w:pos="720"/>
        <w:tab w:val="left" w:pos="990"/>
        <w:tab w:val="left" w:pos="3600"/>
        <w:tab w:val="left" w:pos="3870"/>
      </w:tabs>
      <w:spacing w:after="180" w:line="240" w:lineRule="atLeast"/>
      <w:ind w:left="360"/>
      <w:textAlignment w:val="baseline"/>
    </w:pPr>
    <w:rPr>
      <w:rFonts w:ascii="Univers 55 Oblique" w:hAnsi="Univers 55 Oblique" w:cs="Univers"/>
      <w:spacing w:val="-2"/>
      <w:sz w:val="17"/>
      <w:szCs w:val="17"/>
    </w:rPr>
  </w:style>
  <w:style w:type="paragraph" w:customStyle="1" w:styleId="StudyGuideQuestion">
    <w:name w:val="Study Guide Question"/>
    <w:basedOn w:val="Noparagraphstyle"/>
    <w:next w:val="Noparagraphstyle"/>
    <w:rsid w:val="0095061A"/>
    <w:pPr>
      <w:tabs>
        <w:tab w:val="center" w:pos="202"/>
        <w:tab w:val="left" w:pos="403"/>
      </w:tabs>
      <w:spacing w:before="270" w:line="300" w:lineRule="atLeast"/>
      <w:ind w:left="403" w:hanging="403"/>
      <w:textAlignment w:val="baseline"/>
    </w:pPr>
    <w:rPr>
      <w:rFonts w:cs="Univers"/>
      <w:spacing w:val="-2"/>
      <w:sz w:val="18"/>
      <w:szCs w:val="18"/>
    </w:rPr>
  </w:style>
  <w:style w:type="paragraph" w:customStyle="1" w:styleId="StudyGuideMultipleChoices">
    <w:name w:val="Study Guide Multiple Choices"/>
    <w:next w:val="Noparagraphstyle"/>
    <w:rsid w:val="00A2151D"/>
    <w:pPr>
      <w:tabs>
        <w:tab w:val="left" w:pos="990"/>
        <w:tab w:val="left" w:pos="3600"/>
        <w:tab w:val="left" w:pos="3870"/>
      </w:tabs>
      <w:spacing w:before="90" w:after="90" w:line="260" w:lineRule="atLeast"/>
      <w:ind w:left="720"/>
    </w:pPr>
    <w:rPr>
      <w:rFonts w:ascii="Univers 55" w:hAnsi="Univers 55" w:cs="Univers"/>
      <w:color w:val="000000"/>
      <w:spacing w:val="-2"/>
      <w:sz w:val="18"/>
      <w:szCs w:val="18"/>
      <w:lang w:eastAsia="zh-CN"/>
    </w:rPr>
  </w:style>
  <w:style w:type="paragraph" w:customStyle="1" w:styleId="StudyGuideTrueFalse">
    <w:name w:val="Study Guide True/False"/>
    <w:next w:val="Noparagraphstyle"/>
    <w:rsid w:val="00A2151D"/>
    <w:pPr>
      <w:tabs>
        <w:tab w:val="left" w:pos="990"/>
        <w:tab w:val="left" w:pos="3600"/>
        <w:tab w:val="left" w:pos="3870"/>
      </w:tabs>
      <w:spacing w:before="90" w:after="90" w:line="260" w:lineRule="atLeast"/>
      <w:ind w:left="446"/>
    </w:pPr>
    <w:rPr>
      <w:rFonts w:ascii="Univers 55" w:hAnsi="Univers 55" w:cs="Univers"/>
      <w:color w:val="000000"/>
      <w:spacing w:val="-2"/>
      <w:sz w:val="18"/>
      <w:szCs w:val="18"/>
      <w:lang w:eastAsia="zh-CN"/>
    </w:rPr>
  </w:style>
  <w:style w:type="character" w:customStyle="1" w:styleId="DefinitionTitle">
    <w:name w:val="Definition Title"/>
    <w:rsid w:val="00D33B72"/>
    <w:rPr>
      <w:rFonts w:ascii="B Univers 65 Bold" w:hAnsi="B Univers 65 Bold" w:cs="Univers"/>
      <w:bCs/>
      <w:color w:val="000000"/>
      <w:spacing w:val="0"/>
      <w:w w:val="100"/>
      <w:position w:val="0"/>
      <w:sz w:val="18"/>
      <w:szCs w:val="18"/>
      <w:u w:val="none"/>
      <w:vertAlign w:val="baseline"/>
    </w:rPr>
  </w:style>
  <w:style w:type="character" w:customStyle="1" w:styleId="Bold">
    <w:name w:val="Bold"/>
    <w:rsid w:val="005276CF"/>
    <w:rPr>
      <w:rFonts w:ascii="B Sabon Bold" w:hAnsi="B Sabon Bold"/>
      <w:bCs/>
      <w:spacing w:val="-10"/>
      <w:kern w:val="2"/>
      <w:sz w:val="19"/>
    </w:rPr>
  </w:style>
  <w:style w:type="character" w:customStyle="1" w:styleId="Italic">
    <w:name w:val="Italic"/>
    <w:rsid w:val="00D33B72"/>
    <w:rPr>
      <w:rFonts w:ascii="I Sabon Italic" w:hAnsi="I Sabon Italic" w:cs="Sabon"/>
      <w:iCs/>
      <w:spacing w:val="-2"/>
      <w:w w:val="100"/>
      <w:sz w:val="19"/>
      <w:szCs w:val="19"/>
      <w:u w:val="none"/>
      <w:vertAlign w:val="baseline"/>
    </w:rPr>
  </w:style>
  <w:style w:type="character" w:customStyle="1" w:styleId="ProprietaryTitle">
    <w:name w:val="Proprietary Title"/>
    <w:rsid w:val="00D33B72"/>
    <w:rPr>
      <w:rFonts w:ascii="BI Sabon BoldItalic" w:hAnsi="BI Sabon BoldItalic" w:cs="Sabon"/>
      <w:bCs/>
      <w:iCs/>
      <w:color w:val="000000"/>
      <w:spacing w:val="-2"/>
      <w:w w:val="100"/>
      <w:position w:val="0"/>
      <w:sz w:val="19"/>
      <w:szCs w:val="19"/>
      <w:u w:val="none"/>
      <w:vertAlign w:val="baseline"/>
    </w:rPr>
  </w:style>
  <w:style w:type="character" w:customStyle="1" w:styleId="Superscript">
    <w:name w:val="Superscript"/>
    <w:rsid w:val="00520707"/>
    <w:rPr>
      <w:rFonts w:ascii="Sabon" w:hAnsi="Sabon" w:cs="Sabon"/>
      <w:color w:val="auto"/>
      <w:w w:val="100"/>
      <w:position w:val="8"/>
      <w:sz w:val="12"/>
      <w:szCs w:val="12"/>
      <w:u w:val="none"/>
      <w:vertAlign w:val="baseline"/>
    </w:rPr>
  </w:style>
  <w:style w:type="character" w:customStyle="1" w:styleId="Symbol">
    <w:name w:val="Symbol"/>
    <w:rsid w:val="0095061A"/>
    <w:rPr>
      <w:rFonts w:ascii="Symbol" w:hAnsi="Symbol" w:cs="Symbol"/>
      <w:color w:val="000000"/>
      <w:spacing w:val="2"/>
      <w:sz w:val="19"/>
      <w:szCs w:val="19"/>
      <w:u w:val="none"/>
      <w:vertAlign w:val="baseline"/>
    </w:rPr>
  </w:style>
  <w:style w:type="character" w:customStyle="1" w:styleId="Subscript">
    <w:name w:val="Subscript"/>
    <w:rsid w:val="00520707"/>
    <w:rPr>
      <w:rFonts w:ascii="Sabon" w:hAnsi="Sabon" w:cs="Sabon"/>
      <w:w w:val="100"/>
      <w:position w:val="-6"/>
      <w:sz w:val="12"/>
      <w:szCs w:val="12"/>
      <w:u w:val="none"/>
      <w:vertAlign w:val="baseline"/>
    </w:rPr>
  </w:style>
  <w:style w:type="character" w:customStyle="1" w:styleId="MathVariable">
    <w:name w:val="Math Variable"/>
    <w:rsid w:val="00D33B72"/>
    <w:rPr>
      <w:rFonts w:ascii="I Sabon Italic" w:hAnsi="I Sabon Italic" w:cs="Sabon"/>
      <w:iCs/>
      <w:color w:val="000000"/>
      <w:spacing w:val="0"/>
      <w:w w:val="100"/>
      <w:position w:val="0"/>
      <w:sz w:val="19"/>
      <w:szCs w:val="19"/>
      <w:u w:val="none"/>
      <w:vertAlign w:val="baseline"/>
    </w:rPr>
  </w:style>
  <w:style w:type="paragraph" w:customStyle="1" w:styleId="Code">
    <w:name w:val="Code"/>
    <w:next w:val="Noparagraphstyle"/>
    <w:link w:val="ListHeader"/>
    <w:rsid w:val="00394BC5"/>
    <w:pPr>
      <w:spacing w:before="90" w:after="90" w:line="260" w:lineRule="atLeast"/>
    </w:pPr>
    <w:rPr>
      <w:rFonts w:ascii="Courier" w:hAnsi="Courier"/>
      <w:color w:val="333333"/>
      <w:sz w:val="19"/>
    </w:rPr>
  </w:style>
  <w:style w:type="character" w:customStyle="1" w:styleId="ListHeader">
    <w:name w:val="List Header"/>
    <w:link w:val="Code"/>
    <w:rsid w:val="00394BC5"/>
    <w:rPr>
      <w:rFonts w:ascii="Courier" w:hAnsi="Courier"/>
      <w:color w:val="333333"/>
      <w:sz w:val="19"/>
    </w:rPr>
  </w:style>
  <w:style w:type="paragraph" w:customStyle="1" w:styleId="ListIndented3">
    <w:name w:val="List Indented 3"/>
    <w:next w:val="Noparagraphstyle"/>
    <w:rsid w:val="0049149C"/>
    <w:pPr>
      <w:spacing w:before="90" w:after="90" w:line="260" w:lineRule="atLeast"/>
      <w:ind w:left="1512"/>
    </w:pPr>
    <w:rPr>
      <w:rFonts w:ascii="Sabon" w:hAnsi="Sabon" w:cs="Sabon"/>
      <w:color w:val="000000"/>
      <w:spacing w:val="-2"/>
      <w:sz w:val="19"/>
      <w:lang w:eastAsia="zh-CN"/>
    </w:rPr>
  </w:style>
  <w:style w:type="paragraph" w:styleId="ListBullet3">
    <w:name w:val="List Bullet 3"/>
    <w:next w:val="Noparagraphstyle"/>
    <w:autoRedefine/>
    <w:rsid w:val="0049149C"/>
    <w:pPr>
      <w:numPr>
        <w:numId w:val="21"/>
      </w:numPr>
      <w:spacing w:before="90" w:after="90" w:line="260" w:lineRule="atLeast"/>
    </w:pPr>
    <w:rPr>
      <w:rFonts w:ascii="Sabon" w:hAnsi="Sabon" w:cs="Sabon"/>
      <w:color w:val="000000"/>
      <w:spacing w:val="-2"/>
      <w:sz w:val="19"/>
      <w:lang w:eastAsia="zh-CN"/>
    </w:rPr>
  </w:style>
  <w:style w:type="paragraph" w:styleId="ListNumber3">
    <w:name w:val="List Number 3"/>
    <w:next w:val="Noparagraphstyle"/>
    <w:rsid w:val="0049149C"/>
    <w:pPr>
      <w:numPr>
        <w:numId w:val="27"/>
      </w:numPr>
      <w:spacing w:before="90" w:after="90" w:line="260" w:lineRule="atLeast"/>
    </w:pPr>
    <w:rPr>
      <w:rFonts w:ascii="Sabon" w:hAnsi="Sabon" w:cs="Sabon"/>
      <w:color w:val="000000"/>
      <w:spacing w:val="-2"/>
      <w:sz w:val="19"/>
      <w:lang w:eastAsia="zh-CN"/>
    </w:rPr>
  </w:style>
  <w:style w:type="paragraph" w:styleId="BlockText">
    <w:name w:val="Block Text"/>
    <w:basedOn w:val="Normal"/>
    <w:rsid w:val="00826690"/>
    <w:pPr>
      <w:spacing w:after="120"/>
      <w:ind w:left="1440" w:right="1440"/>
    </w:pPr>
  </w:style>
  <w:style w:type="paragraph" w:customStyle="1" w:styleId="TableData">
    <w:name w:val="Table Data"/>
    <w:basedOn w:val="Noparagraphstyle"/>
    <w:next w:val="Noparagraphstyle"/>
    <w:rsid w:val="00C47780"/>
    <w:pPr>
      <w:suppressAutoHyphens/>
      <w:spacing w:line="220" w:lineRule="atLeast"/>
      <w:textAlignment w:val="baseline"/>
    </w:pPr>
    <w:rPr>
      <w:rFonts w:ascii="L Univers 45 Light" w:eastAsia="Times New Roman" w:hAnsi="L Univers 45 Light"/>
      <w:spacing w:val="2"/>
      <w:sz w:val="16"/>
      <w:szCs w:val="16"/>
      <w:lang w:eastAsia="en-US"/>
    </w:rPr>
  </w:style>
  <w:style w:type="paragraph" w:customStyle="1" w:styleId="ChapterNumber">
    <w:name w:val="Chapter Number"/>
    <w:next w:val="Noparagraphstyle"/>
    <w:rsid w:val="00D33B72"/>
    <w:rPr>
      <w:rFonts w:ascii="Univers 75 Black" w:hAnsi="Univers 75 Black" w:cs="Univers"/>
      <w:bCs/>
      <w:color w:val="000000"/>
      <w:sz w:val="30"/>
      <w:szCs w:val="36"/>
      <w:lang w:eastAsia="zh-CN"/>
    </w:rPr>
  </w:style>
  <w:style w:type="paragraph" w:customStyle="1" w:styleId="ChapterIntro2">
    <w:name w:val="Chapter Intro 2"/>
    <w:next w:val="Noparagraphstyle"/>
    <w:rsid w:val="00A2151D"/>
    <w:pPr>
      <w:spacing w:after="180" w:line="260" w:lineRule="atLeast"/>
    </w:pPr>
    <w:rPr>
      <w:rFonts w:ascii="Univers 45 Light" w:hAnsi="Univers 45 Light" w:cs="Univers"/>
      <w:color w:val="000000"/>
      <w:spacing w:val="2"/>
      <w:sz w:val="17"/>
      <w:szCs w:val="17"/>
      <w:lang w:eastAsia="zh-CN"/>
    </w:rPr>
  </w:style>
  <w:style w:type="character" w:customStyle="1" w:styleId="ListHead">
    <w:name w:val="List Head"/>
    <w:rsid w:val="000D13AF"/>
    <w:rPr>
      <w:rFonts w:ascii="Blk Univers 75" w:hAnsi="Blk Univers 75"/>
      <w:smallCaps/>
    </w:rPr>
  </w:style>
  <w:style w:type="paragraph" w:customStyle="1" w:styleId="pacData">
    <w:name w:val="pac Data"/>
    <w:basedOn w:val="Normal"/>
    <w:autoRedefine/>
    <w:qFormat/>
    <w:rsid w:val="008F20B2"/>
    <w:pPr>
      <w:tabs>
        <w:tab w:val="left" w:pos="360"/>
        <w:tab w:val="left" w:pos="2160"/>
      </w:tabs>
      <w:ind w:left="2160" w:hanging="2160"/>
    </w:pPr>
    <w:rPr>
      <w:rFonts w:ascii="Arial" w:hAnsi="Arial"/>
    </w:rPr>
  </w:style>
  <w:style w:type="character" w:styleId="CommentReference">
    <w:name w:val="annotation reference"/>
    <w:basedOn w:val="DefaultParagraphFont"/>
    <w:rsid w:val="00B427E7"/>
    <w:rPr>
      <w:sz w:val="18"/>
      <w:szCs w:val="18"/>
    </w:rPr>
  </w:style>
  <w:style w:type="paragraph" w:styleId="CommentText">
    <w:name w:val="annotation text"/>
    <w:basedOn w:val="Normal"/>
    <w:link w:val="CommentTextChar"/>
    <w:rsid w:val="00B427E7"/>
    <w:pPr>
      <w:spacing w:line="240" w:lineRule="auto"/>
    </w:pPr>
    <w:rPr>
      <w:sz w:val="24"/>
    </w:rPr>
  </w:style>
  <w:style w:type="character" w:customStyle="1" w:styleId="CommentTextChar">
    <w:name w:val="Comment Text Char"/>
    <w:basedOn w:val="DefaultParagraphFont"/>
    <w:link w:val="CommentText"/>
    <w:rsid w:val="00B427E7"/>
    <w:rPr>
      <w:rFonts w:ascii="Sabon" w:hAnsi="Sabon" w:cs="Sabon"/>
      <w:color w:val="000000"/>
      <w:spacing w:val="-2"/>
      <w:lang w:eastAsia="zh-CN"/>
    </w:rPr>
  </w:style>
  <w:style w:type="paragraph" w:styleId="CommentSubject">
    <w:name w:val="annotation subject"/>
    <w:basedOn w:val="CommentText"/>
    <w:next w:val="CommentText"/>
    <w:link w:val="CommentSubjectChar"/>
    <w:rsid w:val="00B427E7"/>
    <w:rPr>
      <w:b/>
      <w:bCs/>
      <w:sz w:val="20"/>
      <w:szCs w:val="20"/>
    </w:rPr>
  </w:style>
  <w:style w:type="character" w:customStyle="1" w:styleId="CommentSubjectChar">
    <w:name w:val="Comment Subject Char"/>
    <w:basedOn w:val="CommentTextChar"/>
    <w:link w:val="CommentSubject"/>
    <w:rsid w:val="00B427E7"/>
    <w:rPr>
      <w:b/>
      <w:bCs/>
      <w:sz w:val="20"/>
      <w:szCs w:val="20"/>
    </w:rPr>
  </w:style>
  <w:style w:type="paragraph" w:styleId="BalloonText">
    <w:name w:val="Balloon Text"/>
    <w:basedOn w:val="Normal"/>
    <w:link w:val="BalloonTextChar"/>
    <w:rsid w:val="00B427E7"/>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B427E7"/>
    <w:rPr>
      <w:rFonts w:ascii="Lucida Grande" w:hAnsi="Lucida Grande" w:cs="Sabon"/>
      <w:color w:val="000000"/>
      <w:spacing w:val="-2"/>
      <w:sz w:val="18"/>
      <w:szCs w:val="18"/>
      <w:lang w:eastAsia="zh-CN"/>
    </w:rPr>
  </w:style>
  <w:style w:type="paragraph" w:styleId="NormalWeb">
    <w:name w:val="Normal (Web)"/>
    <w:basedOn w:val="Normal"/>
    <w:uiPriority w:val="99"/>
    <w:rsid w:val="00F40FE6"/>
    <w:pPr>
      <w:widowControl/>
      <w:autoSpaceDE/>
      <w:autoSpaceDN/>
      <w:adjustRightInd/>
      <w:spacing w:beforeLines="1" w:afterLines="1" w:line="240" w:lineRule="auto"/>
      <w:textAlignment w:val="auto"/>
    </w:pPr>
    <w:rPr>
      <w:rFonts w:ascii="Times" w:hAnsi="Times" w:cs="Times New Roman"/>
      <w:szCs w:val="20"/>
    </w:rPr>
  </w:style>
  <w:style w:type="character" w:customStyle="1" w:styleId="caps">
    <w:name w:val="caps"/>
    <w:basedOn w:val="DefaultParagraphFont"/>
    <w:rsid w:val="00F40FE6"/>
  </w:style>
  <w:style w:type="character" w:styleId="Strong">
    <w:name w:val="Strong"/>
    <w:basedOn w:val="DefaultParagraphFont"/>
    <w:uiPriority w:val="22"/>
    <w:rsid w:val="00F40FE6"/>
    <w:rPr>
      <w:b/>
    </w:rPr>
  </w:style>
  <w:style w:type="character" w:styleId="Emphasis">
    <w:name w:val="Emphasis"/>
    <w:basedOn w:val="DefaultParagraphFont"/>
    <w:uiPriority w:val="20"/>
    <w:rsid w:val="00F40FE6"/>
    <w:rPr>
      <w:i/>
    </w:rPr>
  </w:style>
  <w:style w:type="paragraph" w:customStyle="1" w:styleId="ContactInformation">
    <w:name w:val="Contact Information"/>
    <w:basedOn w:val="Normal"/>
    <w:autoRedefine/>
    <w:qFormat/>
    <w:rsid w:val="00E22B70"/>
    <w:rPr>
      <w:sz w:val="21"/>
    </w:rPr>
  </w:style>
  <w:style w:type="table" w:styleId="TableGrid">
    <w:name w:val="Table Grid"/>
    <w:basedOn w:val="TableNormal"/>
    <w:rsid w:val="00E64A6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C5A2C"/>
    <w:rPr>
      <w:color w:val="0000FF" w:themeColor="hyperlink"/>
      <w:u w:val="single"/>
    </w:rPr>
  </w:style>
  <w:style w:type="character" w:styleId="FollowedHyperlink">
    <w:name w:val="FollowedHyperlink"/>
    <w:basedOn w:val="DefaultParagraphFont"/>
    <w:rsid w:val="007C5A2C"/>
    <w:rPr>
      <w:color w:val="800080" w:themeColor="followedHyperlink"/>
      <w:u w:val="single"/>
    </w:rPr>
  </w:style>
  <w:style w:type="paragraph" w:customStyle="1" w:styleId="Normal2">
    <w:name w:val="Normal2"/>
    <w:basedOn w:val="Normal"/>
    <w:next w:val="Normal"/>
    <w:autoRedefine/>
    <w:qFormat/>
    <w:rsid w:val="00224288"/>
    <w:rPr>
      <w:rFonts w:ascii="Arial" w:hAnsi="Arial"/>
    </w:rPr>
  </w:style>
  <w:style w:type="paragraph" w:customStyle="1" w:styleId="Normal20">
    <w:name w:val="Normal 2"/>
    <w:basedOn w:val="Noparagraphstyle"/>
    <w:uiPriority w:val="99"/>
    <w:rsid w:val="00A4510D"/>
    <w:pPr>
      <w:suppressAutoHyphens/>
      <w:spacing w:before="90" w:after="90" w:line="240" w:lineRule="atLeast"/>
    </w:pPr>
    <w:rPr>
      <w:rFonts w:ascii="Sabon-Roman" w:hAnsi="Sabon-Roman" w:cs="Sabon-Roman"/>
      <w:spacing w:val="-2"/>
      <w:sz w:val="18"/>
      <w:szCs w:val="18"/>
      <w:lang w:eastAsia="en-US"/>
    </w:rPr>
  </w:style>
  <w:style w:type="paragraph" w:styleId="ListParagraph">
    <w:name w:val="List Paragraph"/>
    <w:basedOn w:val="Normal"/>
    <w:rsid w:val="00BC2E66"/>
    <w:pPr>
      <w:ind w:left="720"/>
      <w:contextualSpacing/>
    </w:pPr>
  </w:style>
</w:styles>
</file>

<file path=word/webSettings.xml><?xml version="1.0" encoding="utf-8"?>
<w:webSettings xmlns:r="http://schemas.openxmlformats.org/officeDocument/2006/relationships" xmlns:w="http://schemas.openxmlformats.org/wordprocessingml/2006/main">
  <w:divs>
    <w:div w:id="11345787">
      <w:bodyDiv w:val="1"/>
      <w:marLeft w:val="0"/>
      <w:marRight w:val="0"/>
      <w:marTop w:val="0"/>
      <w:marBottom w:val="0"/>
      <w:divBdr>
        <w:top w:val="none" w:sz="0" w:space="0" w:color="auto"/>
        <w:left w:val="none" w:sz="0" w:space="0" w:color="auto"/>
        <w:bottom w:val="none" w:sz="0" w:space="0" w:color="auto"/>
        <w:right w:val="none" w:sz="0" w:space="0" w:color="auto"/>
      </w:divBdr>
    </w:div>
    <w:div w:id="298220288">
      <w:bodyDiv w:val="1"/>
      <w:marLeft w:val="0"/>
      <w:marRight w:val="0"/>
      <w:marTop w:val="0"/>
      <w:marBottom w:val="0"/>
      <w:divBdr>
        <w:top w:val="none" w:sz="0" w:space="0" w:color="auto"/>
        <w:left w:val="none" w:sz="0" w:space="0" w:color="auto"/>
        <w:bottom w:val="none" w:sz="0" w:space="0" w:color="auto"/>
        <w:right w:val="none" w:sz="0" w:space="0" w:color="auto"/>
      </w:divBdr>
    </w:div>
    <w:div w:id="12916706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carroll@fullsail.com" TargetMode="External"/><Relationship Id="rId6" Type="http://schemas.openxmlformats.org/officeDocument/2006/relationships/hyperlink" Target="http://ical.me.com/rebecca.carroll/FF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eiselman:Library:Application%20Support:Microsoft:Office:User%20Templates:My%20Templates:Course_Manual_07_22_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Course_Manual_07_22_04.dotx</Template>
  <TotalTime>369</TotalTime>
  <Pages>4</Pages>
  <Words>952</Words>
  <Characters>5430</Characters>
  <Application>Microsoft Macintosh Word</Application>
  <DocSecurity>0</DocSecurity>
  <Lines>45</Lines>
  <Paragraphs>10</Paragraphs>
  <ScaleCrop>false</ScaleCrop>
  <Manager/>
  <Company>Full Sail</Company>
  <LinksUpToDate>false</LinksUpToDate>
  <CharactersWithSpaces>6668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Title</dc:title>
  <dc:subject/>
  <dc:creator>James</dc:creator>
  <cp:keywords/>
  <dc:description/>
  <cp:lastModifiedBy>Rebecca Carroll</cp:lastModifiedBy>
  <cp:revision>9</cp:revision>
  <cp:lastPrinted>2014-01-06T05:12:00Z</cp:lastPrinted>
  <dcterms:created xsi:type="dcterms:W3CDTF">2014-01-05T21:59:00Z</dcterms:created>
  <dcterms:modified xsi:type="dcterms:W3CDTF">2014-01-06T05:13:00Z</dcterms:modified>
  <cp:category/>
</cp:coreProperties>
</file>